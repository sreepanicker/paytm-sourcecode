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10150343"/>
        <w:docPartObj>
          <w:docPartGallery w:val="Cover Pages"/>
          <w:docPartUnique/>
        </w:docPartObj>
      </w:sdtPr>
      <w:sdtEndPr>
        <w:rPr>
          <w:noProof/>
          <w:color w:val="775F55" w:themeColor="text2"/>
          <w:sz w:val="32"/>
          <w:szCs w:val="32"/>
        </w:rPr>
      </w:sdtEndPr>
      <w:sdtContent>
        <w:p w:rsidR="00DF19D2" w:rsidRDefault="003D4299">
          <w:pPr>
            <w:rPr>
              <w:noProof/>
              <w:color w:val="775F55" w:themeColor="text2"/>
              <w:sz w:val="32"/>
              <w:szCs w:val="40"/>
            </w:rPr>
          </w:pPr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2873375</wp:posOffset>
                    </wp:positionV>
                    <wp:extent cx="5522976" cy="4544568"/>
                    <wp:effectExtent l="0" t="0" r="1905" b="889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976" cy="45445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19D2" w:rsidRDefault="00DF19D2">
                                <w:pPr>
                                  <w:pStyle w:val="Logo"/>
                                </w:pPr>
                              </w:p>
                              <w:sdt>
                                <w:sdtPr>
                                  <w:alias w:val="Title"/>
                                  <w:tag w:val=""/>
                                  <w:id w:val="-1364747280"/>
                                  <w:placeholder>
                                    <w:docPart w:val="B7B8B59BB2814993B92241B9E34D802A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 w:multiLine="1"/>
                                </w:sdtPr>
                                <w:sdtEndPr/>
                                <w:sdtContent>
                                  <w:p w:rsidR="00DF19D2" w:rsidRDefault="00CF6599">
                                    <w:pPr>
                                      <w:pStyle w:val="Title"/>
                                    </w:pPr>
                                    <w:r>
                                      <w:t>Software Developer challenge</w:t>
                                    </w:r>
                                  </w:p>
                                </w:sdtContent>
                              </w:sdt>
                              <w:p w:rsidR="00DF19D2" w:rsidRDefault="00DF19D2">
                                <w:pPr>
                                  <w:pStyle w:val="Subtitl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7" o:spid="_x0000_s1026" type="#_x0000_t202" alt="Title and subtitle" style="position:absolute;left:0;text-align:left;margin-left:383.7pt;margin-top:226.25pt;width:434.9pt;height:357.8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" filled="f" stroked="f" strokeweight=".5pt">
                    <v:textbox inset="0,0,0,0">
                      <w:txbxContent>
                        <w:p w:rsidR="00DF19D2" w:rsidRDefault="00DF19D2">
                          <w:pPr>
                            <w:pStyle w:val="Logo"/>
                          </w:pPr>
                        </w:p>
                        <w:sdt>
                          <w:sdtPr>
                            <w:alias w:val="Title"/>
                            <w:tag w:val=""/>
                            <w:id w:val="-1364747280"/>
                            <w:placeholder>
                              <w:docPart w:val="B7B8B59BB2814993B92241B9E34D802A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 w:multiLine="1"/>
                          </w:sdtPr>
                          <w:sdtEndPr/>
                          <w:sdtContent>
                            <w:p w:rsidR="00DF19D2" w:rsidRDefault="00CF6599">
                              <w:pPr>
                                <w:pStyle w:val="Title"/>
                              </w:pPr>
                              <w:r>
                                <w:t>Software Developer challenge</w:t>
                              </w:r>
                            </w:p>
                          </w:sdtContent>
                        </w:sdt>
                        <w:p w:rsidR="00DF19D2" w:rsidRDefault="00DF19D2">
                          <w:pPr>
                            <w:pStyle w:val="Subtitle"/>
                          </w:pP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19D2" w:rsidRDefault="003D4299">
                                <w:pPr>
                                  <w:pStyle w:val="Subtitle"/>
                                </w:pPr>
                                <w:r>
                                  <w:t xml:space="preserve">Version </w:t>
                                </w:r>
                                <w:r w:rsidR="00CF6599">
                                  <w:t>0.1</w:t>
                                </w:r>
                              </w:p>
                              <w:sdt>
                                <w:sdtPr>
                                  <w:alias w:val="Date"/>
                                  <w:tag w:val=""/>
                                  <w:id w:val="-34084655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3-2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F19D2" w:rsidRDefault="00CF6599">
                                    <w:pPr>
                                      <w:pStyle w:val="Subtitle"/>
                                    </w:pPr>
                                    <w:r>
                                      <w:t>March 27,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shape id="Text Box 33" o:spid="_x0000_s1027" type="#_x0000_t202" alt="Version number and date" style="position:absolute;left:0;text-align:left;margin-left:237.05pt;margin-top:0;width:288.25pt;height:287.5pt;z-index:251662336;visibility:visible;mso-wrap-style:square;mso-width-percent:471;mso-height-percent:363;mso-top-percent:91;mso-wrap-distance-left:9pt;mso-wrap-distance-top:0;mso-wrap-distance-right:9pt;mso-wrap-distance-bottom:0;mso-position-horizontal:right;mso-position-horizontal-relative:margin;mso-position-vertical-relative:page;mso-width-percent:471;mso-height-percent:363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" filled="f" stroked="f" strokeweight=".5pt">
                    <v:textbox style="mso-fit-shape-to-text:t" inset="0,0,0,0">
                      <w:txbxContent>
                        <w:p w:rsidR="00DF19D2" w:rsidRDefault="003D4299">
                          <w:pPr>
                            <w:pStyle w:val="Subtitle"/>
                          </w:pPr>
                          <w:r>
                            <w:t xml:space="preserve">Version </w:t>
                          </w:r>
                          <w:r w:rsidR="00CF6599">
                            <w:t>0.1</w:t>
                          </w:r>
                        </w:p>
                        <w:sdt>
                          <w:sdtPr>
                            <w:alias w:val="Date"/>
                            <w:tag w:val=""/>
                            <w:id w:val="-34084655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3-2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F19D2" w:rsidRDefault="00CF6599">
                              <w:pPr>
                                <w:pStyle w:val="Subtitle"/>
                              </w:pPr>
                              <w:r>
                                <w:t>March 27,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0" b="14605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19D2" w:rsidRDefault="003D4299">
                                <w:pPr>
                                  <w:pStyle w:val="Contactinfo"/>
                                </w:pPr>
                                <w:r>
                                  <w:t xml:space="preserve">Presented by: </w:t>
                                </w:r>
                                <w:sdt>
                                  <w:sdtPr>
                                    <w:alias w:val="Your Name"/>
                                    <w:tag w:val=""/>
                                    <w:id w:val="157029710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621AF">
                                      <w:rPr>
                                        <w:lang w:val="en-CA"/>
                                      </w:rPr>
                                      <w:t>Sreejithu Panicker</w:t>
                                    </w:r>
                                  </w:sdtContent>
                                </w:sdt>
                              </w:p>
                              <w:p w:rsidR="00DF19D2" w:rsidRDefault="00DF19D2">
                                <w:pPr>
                                  <w:pStyle w:val="Contactinfo"/>
                                </w:pPr>
                              </w:p>
                              <w:p w:rsidR="00DF19D2" w:rsidRDefault="00B82306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 Address"/>
                                    <w:tag w:val=""/>
                                    <w:id w:val="-151521966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F6599">
                                      <w:t>72 Mccandless crt, milton, 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shape id="Text Box 35" o:spid="_x0000_s1028" type="#_x0000_t202" alt="Presenter, company name and address" style="position:absolute;left:0;text-align:left;margin-left:401.8pt;margin-top:0;width:453pt;height:51.4pt;z-index:251661312;visibility:visible;mso-wrap-style:square;mso-width-percent:471;mso-height-percent:80;mso-top-percent:837;mso-wrap-distance-left:9pt;mso-wrap-distance-top:0;mso-wrap-distance-right:9pt;mso-wrap-distance-bottom:0;mso-position-horizontal:right;mso-position-horizontal-relative:margin;mso-position-vertical-relative:page;mso-width-percent:471;mso-height-percent:8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" filled="f" stroked="f" strokeweight=".5pt">
                    <v:textbox inset="0,0,0,0">
                      <w:txbxContent>
                        <w:p w:rsidR="00DF19D2" w:rsidRDefault="003D4299">
                          <w:pPr>
                            <w:pStyle w:val="Contactinfo"/>
                          </w:pPr>
                          <w:r>
                            <w:t xml:space="preserve">Presented by: </w:t>
                          </w:r>
                          <w:sdt>
                            <w:sdtPr>
                              <w:alias w:val="Your Name"/>
                              <w:tag w:val=""/>
                              <w:id w:val="157029710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621AF">
                                <w:rPr>
                                  <w:lang w:val="en-CA"/>
                                </w:rPr>
                                <w:t>Sreejithu Panicker</w:t>
                              </w:r>
                            </w:sdtContent>
                          </w:sdt>
                        </w:p>
                        <w:p w:rsidR="00DF19D2" w:rsidRDefault="00DF19D2">
                          <w:pPr>
                            <w:pStyle w:val="Contactinfo"/>
                          </w:pPr>
                        </w:p>
                        <w:p w:rsidR="00DF19D2" w:rsidRDefault="0065293C">
                          <w:pPr>
                            <w:pStyle w:val="Contactinfo"/>
                          </w:pPr>
                          <w:sdt>
                            <w:sdtPr>
                              <w:alias w:val="Company Address"/>
                              <w:tag w:val=""/>
                              <w:id w:val="-151521966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F6599">
                                <w:t>72 Mccandless crt, milton, on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en-CA" w:eastAsia="en-CA"/>
            </w:rPr>
            <mc:AlternateContent>
              <mc:Choice Requires="wpg">
                <w:drawing>
                  <wp:anchor distT="0" distB="0" distL="114300" distR="114300" simplePos="0" relativeHeight="251659264" behindDoc="0" locked="1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descr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group w14:anchorId="2DDCA69D" id="Group 38" o:spid="_x0000_s1026" alt="Decorative sidebar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ZnI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Ao1ZnI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vva8IA&#10;AADbAAAADwAAAGRycy9kb3ducmV2LnhtbESP3YrCMBSE7xf2HcJZ8G5NV1G0mpZVFES88ecBjs2x&#10;7W5zUppY69sbQfBymJlvmHnamUq01LjSsoKffgSCOLO65FzB6bj+noBwHlljZZkU3MlBmnx+zDHW&#10;9sZ7ag8+FwHCLkYFhfd1LKXLCjLo+rYmDt7FNgZ9kE0udYO3ADeVHETRWBosOSwUWNOyoOz/cDUK&#10;VsaOdn/T1qwH5dnK8YT9YstK9b663xkIT51/h1/tjVYwnMLzS/g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+9rwgAAANsAAAAPAAAAAAAAAAAAAAAAAJgCAABkcnMvZG93&#10;bnJldi54bWxQSwUGAAAAAAQABAD1AAAAhwMAAAAA&#10;" fillcolor="#dd8047 [3205]" stroked="f" strokeweight="1pt"/>
                    <v:rect id="Rectangle 40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o2yr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3r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Io2yr0AAADbAAAADwAAAAAAAAAAAAAAAACYAgAAZHJzL2Rvd25yZXYu&#10;eG1sUEsFBgAAAAAEAAQA9QAAAIIDAAAAAA==&#10;" fillcolor="#94b6d2 [3204]" stroked="f" strokeweight="1pt">
                      <v:path arrowok="t"/>
                      <o:lock v:ext="edit" aspectratio="t"/>
                    </v:rect>
                    <w10:wrap anchorx="page" anchory="page"/>
                    <w10:anchorlock/>
                  </v:group>
                </w:pict>
              </mc:Fallback>
            </mc:AlternateContent>
          </w:r>
          <w:r>
            <w:rPr>
              <w:noProof/>
              <w:color w:val="775F55" w:themeColor="text2"/>
              <w:sz w:val="32"/>
              <w:szCs w:val="32"/>
            </w:rPr>
            <w:br w:type="page"/>
          </w:r>
        </w:p>
      </w:sdtContent>
    </w:sdt>
    <w:sdt>
      <w:sdtPr>
        <w:alias w:val="Title"/>
        <w:tag w:val=""/>
        <w:id w:val="1535611796"/>
        <w:placeholder>
          <w:docPart w:val="B7B8B59BB2814993B92241B9E34D802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p w:rsidR="00DF19D2" w:rsidRDefault="00CF6599">
          <w:pPr>
            <w:pStyle w:val="Heading1"/>
          </w:pPr>
          <w:r>
            <w:rPr>
              <w:lang w:val="en-CA"/>
            </w:rPr>
            <w:t>Software Developer challenge</w:t>
          </w:r>
        </w:p>
      </w:sdtContent>
    </w:sdt>
    <w:p w:rsidR="00DF19D2" w:rsidRDefault="00121F79" w:rsidP="00121F79">
      <w:pPr>
        <w:pStyle w:val="Heading2"/>
        <w:numPr>
          <w:ilvl w:val="0"/>
          <w:numId w:val="16"/>
        </w:numPr>
      </w:pPr>
      <w:r>
        <w:t>Challenge 1</w:t>
      </w:r>
    </w:p>
    <w:p w:rsidR="00121F79" w:rsidRDefault="00121F79" w:rsidP="00883C49">
      <w:pPr>
        <w:pStyle w:val="Heading3"/>
        <w:numPr>
          <w:ilvl w:val="1"/>
          <w:numId w:val="17"/>
        </w:numPr>
      </w:pPr>
      <w:r>
        <w:t>Overview</w:t>
      </w:r>
    </w:p>
    <w:p w:rsidR="00883C49" w:rsidRPr="00883C49" w:rsidRDefault="00883C49" w:rsidP="00883C49">
      <w:r w:rsidRPr="001D2F6E">
        <w:rPr>
          <w:b/>
        </w:rPr>
        <w:t>Q.</w:t>
      </w:r>
      <w:r>
        <w:t xml:space="preserve"> </w:t>
      </w:r>
      <w:r w:rsidR="00DE5889" w:rsidRPr="00DE5889">
        <w:rPr>
          <w:rFonts w:cs="Segoe UI"/>
          <w:color w:val="24292E"/>
          <w:shd w:val="clear" w:color="auto" w:fill="FFFFFF"/>
        </w:rPr>
        <w:t>Read through the rest of the assignment, decide which technologies to use and explain why you chose what you chose</w:t>
      </w:r>
      <w:r w:rsidR="00DE5889">
        <w:rPr>
          <w:rFonts w:cs="Segoe UI"/>
          <w:color w:val="24292E"/>
          <w:shd w:val="clear" w:color="auto" w:fill="FFFFFF"/>
        </w:rPr>
        <w:t xml:space="preserve">. </w:t>
      </w:r>
    </w:p>
    <w:p w:rsidR="00121F79" w:rsidRDefault="00121F79" w:rsidP="00121F79">
      <w:r>
        <w:tab/>
        <w:t xml:space="preserve">This section describes about the technology choices that are used to execute these challenges. Also, describes the </w:t>
      </w:r>
      <w:r w:rsidR="00883C49">
        <w:t>rationale behind each decision and their use.</w:t>
      </w:r>
      <w:r>
        <w:t xml:space="preserve"> Following technologies are used,</w:t>
      </w:r>
    </w:p>
    <w:p w:rsidR="00121F79" w:rsidRDefault="004E6311" w:rsidP="00121F79">
      <w:pPr>
        <w:pStyle w:val="ListParagraph"/>
        <w:numPr>
          <w:ilvl w:val="2"/>
          <w:numId w:val="16"/>
        </w:numPr>
      </w:pPr>
      <w:r>
        <w:t>Docker</w:t>
      </w:r>
    </w:p>
    <w:p w:rsidR="004E6311" w:rsidRDefault="004E6311" w:rsidP="00121F79">
      <w:pPr>
        <w:pStyle w:val="ListParagraph"/>
        <w:numPr>
          <w:ilvl w:val="2"/>
          <w:numId w:val="16"/>
        </w:numPr>
      </w:pPr>
      <w:r>
        <w:t xml:space="preserve">Docker registry </w:t>
      </w:r>
    </w:p>
    <w:p w:rsidR="00B92753" w:rsidRDefault="00967CA0" w:rsidP="00121F79">
      <w:pPr>
        <w:pStyle w:val="ListParagraph"/>
        <w:numPr>
          <w:ilvl w:val="2"/>
          <w:numId w:val="16"/>
        </w:numPr>
      </w:pPr>
      <w:r>
        <w:t>J</w:t>
      </w:r>
      <w:r w:rsidR="00B92753">
        <w:t>ava</w:t>
      </w:r>
    </w:p>
    <w:p w:rsidR="004E6311" w:rsidRDefault="004E6311" w:rsidP="00121F79">
      <w:pPr>
        <w:pStyle w:val="ListParagraph"/>
        <w:numPr>
          <w:ilvl w:val="2"/>
          <w:numId w:val="16"/>
        </w:numPr>
      </w:pPr>
      <w:r>
        <w:t>Jetty embedded http server</w:t>
      </w:r>
    </w:p>
    <w:p w:rsidR="004E6311" w:rsidRPr="004E6311" w:rsidRDefault="004E6311" w:rsidP="00121F79">
      <w:pPr>
        <w:pStyle w:val="ListParagraph"/>
        <w:numPr>
          <w:ilvl w:val="2"/>
          <w:numId w:val="16"/>
        </w:numPr>
      </w:pPr>
      <w:proofErr w:type="spellStart"/>
      <w:r>
        <w:t>Jax-rs</w:t>
      </w:r>
      <w:proofErr w:type="spellEnd"/>
      <w:r>
        <w:t xml:space="preserve"> Jersey (</w:t>
      </w:r>
      <w:proofErr w:type="spellStart"/>
      <w:r>
        <w:rPr>
          <w:rFonts w:ascii="Calibri" w:hAnsi="Calibri" w:cs="Helvetica"/>
          <w:color w:val="333333"/>
          <w:sz w:val="21"/>
          <w:szCs w:val="21"/>
          <w:lang w:val="en"/>
        </w:rPr>
        <w:t>JSR</w:t>
      </w:r>
      <w:proofErr w:type="spellEnd"/>
      <w:r>
        <w:rPr>
          <w:rFonts w:ascii="Calibri" w:hAnsi="Calibri" w:cs="Helvetica"/>
          <w:color w:val="333333"/>
          <w:sz w:val="21"/>
          <w:szCs w:val="21"/>
          <w:lang w:val="en"/>
        </w:rPr>
        <w:t xml:space="preserve"> 311 &amp; </w:t>
      </w:r>
      <w:proofErr w:type="spellStart"/>
      <w:r>
        <w:rPr>
          <w:rFonts w:ascii="Calibri" w:hAnsi="Calibri" w:cs="Helvetica"/>
          <w:color w:val="333333"/>
          <w:sz w:val="21"/>
          <w:szCs w:val="21"/>
          <w:lang w:val="en"/>
        </w:rPr>
        <w:t>JSR</w:t>
      </w:r>
      <w:proofErr w:type="spellEnd"/>
      <w:r>
        <w:rPr>
          <w:rFonts w:ascii="Calibri" w:hAnsi="Calibri" w:cs="Helvetica"/>
          <w:color w:val="333333"/>
          <w:sz w:val="21"/>
          <w:szCs w:val="21"/>
          <w:lang w:val="en"/>
        </w:rPr>
        <w:t xml:space="preserve"> 339)</w:t>
      </w:r>
    </w:p>
    <w:p w:rsidR="004E6311" w:rsidRPr="004E6311" w:rsidRDefault="004E6311" w:rsidP="00121F79">
      <w:pPr>
        <w:pStyle w:val="ListParagraph"/>
        <w:numPr>
          <w:ilvl w:val="2"/>
          <w:numId w:val="16"/>
        </w:numPr>
      </w:pPr>
      <w:r>
        <w:rPr>
          <w:rFonts w:ascii="Calibri" w:hAnsi="Calibri" w:cs="Helvetica"/>
          <w:color w:val="333333"/>
          <w:sz w:val="21"/>
          <w:szCs w:val="21"/>
          <w:lang w:val="en"/>
        </w:rPr>
        <w:t xml:space="preserve">Maven </w:t>
      </w:r>
    </w:p>
    <w:p w:rsidR="004E6311" w:rsidRPr="00371FA5" w:rsidRDefault="004E6311" w:rsidP="00121F79">
      <w:pPr>
        <w:pStyle w:val="ListParagraph"/>
        <w:numPr>
          <w:ilvl w:val="2"/>
          <w:numId w:val="16"/>
        </w:numPr>
      </w:pPr>
      <w:proofErr w:type="spellStart"/>
      <w:r w:rsidRPr="00371FA5">
        <w:rPr>
          <w:rFonts w:cs="Helvetica"/>
          <w:sz w:val="21"/>
          <w:szCs w:val="21"/>
          <w:lang w:val="en"/>
        </w:rPr>
        <w:t>JSON</w:t>
      </w:r>
      <w:proofErr w:type="spellEnd"/>
      <w:r w:rsidRPr="00371FA5">
        <w:rPr>
          <w:rFonts w:cs="Helvetica"/>
          <w:sz w:val="21"/>
          <w:szCs w:val="21"/>
          <w:lang w:val="en"/>
        </w:rPr>
        <w:t xml:space="preserve"> (</w:t>
      </w:r>
      <w:proofErr w:type="spellStart"/>
      <w:r w:rsidRPr="00371FA5">
        <w:rPr>
          <w:lang w:val="en"/>
        </w:rPr>
        <w:t>JSR</w:t>
      </w:r>
      <w:proofErr w:type="spellEnd"/>
      <w:r w:rsidRPr="00371FA5">
        <w:rPr>
          <w:lang w:val="en"/>
        </w:rPr>
        <w:t xml:space="preserve"> 353 )</w:t>
      </w:r>
      <w:r w:rsidR="00371FA5" w:rsidRPr="00371FA5">
        <w:rPr>
          <w:lang w:val="en"/>
        </w:rPr>
        <w:t xml:space="preserve">, java </w:t>
      </w:r>
      <w:proofErr w:type="spellStart"/>
      <w:r w:rsidR="00371FA5" w:rsidRPr="00371FA5">
        <w:rPr>
          <w:lang w:val="en"/>
        </w:rPr>
        <w:t>api</w:t>
      </w:r>
      <w:proofErr w:type="spellEnd"/>
      <w:r w:rsidR="00371FA5" w:rsidRPr="00371FA5">
        <w:rPr>
          <w:lang w:val="en"/>
        </w:rPr>
        <w:t xml:space="preserve"> for </w:t>
      </w:r>
      <w:proofErr w:type="spellStart"/>
      <w:r w:rsidR="00371FA5" w:rsidRPr="00371FA5">
        <w:rPr>
          <w:lang w:val="en"/>
        </w:rPr>
        <w:t>JSON</w:t>
      </w:r>
      <w:proofErr w:type="spellEnd"/>
      <w:r w:rsidR="00371FA5" w:rsidRPr="00371FA5">
        <w:rPr>
          <w:lang w:val="en"/>
        </w:rPr>
        <w:t xml:space="preserve"> processing </w:t>
      </w:r>
    </w:p>
    <w:p w:rsidR="004E6311" w:rsidRPr="004E6311" w:rsidRDefault="004E6311" w:rsidP="00121F79">
      <w:pPr>
        <w:pStyle w:val="ListParagraph"/>
        <w:numPr>
          <w:ilvl w:val="2"/>
          <w:numId w:val="16"/>
        </w:numPr>
      </w:pPr>
      <w:r>
        <w:rPr>
          <w:rFonts w:ascii="Calibri" w:hAnsi="Calibri" w:cs="Helvetica"/>
          <w:color w:val="333333"/>
          <w:sz w:val="21"/>
          <w:szCs w:val="21"/>
          <w:lang w:val="en"/>
        </w:rPr>
        <w:t xml:space="preserve">Docker networking </w:t>
      </w:r>
    </w:p>
    <w:p w:rsidR="004E6311" w:rsidRPr="004E6311" w:rsidRDefault="004E6311" w:rsidP="00121F79">
      <w:pPr>
        <w:pStyle w:val="ListParagraph"/>
        <w:numPr>
          <w:ilvl w:val="2"/>
          <w:numId w:val="16"/>
        </w:numPr>
      </w:pPr>
      <w:proofErr w:type="spellStart"/>
      <w:r>
        <w:rPr>
          <w:rFonts w:ascii="Calibri" w:hAnsi="Calibri" w:cs="Helvetica"/>
          <w:color w:val="333333"/>
          <w:sz w:val="21"/>
          <w:szCs w:val="21"/>
          <w:lang w:val="en"/>
        </w:rPr>
        <w:t>Couchbase</w:t>
      </w:r>
      <w:proofErr w:type="spellEnd"/>
      <w:r>
        <w:rPr>
          <w:rFonts w:ascii="Calibri" w:hAnsi="Calibri" w:cs="Helvetica"/>
          <w:color w:val="333333"/>
          <w:sz w:val="21"/>
          <w:szCs w:val="21"/>
          <w:lang w:val="en"/>
        </w:rPr>
        <w:t xml:space="preserve"> </w:t>
      </w:r>
    </w:p>
    <w:p w:rsidR="004E6311" w:rsidRDefault="004E6311" w:rsidP="004E6311">
      <w:r>
        <w:t>Why Docker?</w:t>
      </w:r>
    </w:p>
    <w:p w:rsidR="004E6311" w:rsidRDefault="004E6311" w:rsidP="004E6311">
      <w:r>
        <w:tab/>
        <w:t xml:space="preserve">Container packages software with its dependency in a single shipment </w:t>
      </w:r>
      <w:r w:rsidR="00B4058E">
        <w:t>unit (</w:t>
      </w:r>
      <w:r w:rsidR="000048DD">
        <w:t>self-contained application</w:t>
      </w:r>
      <w:r w:rsidR="00B4058E">
        <w:t xml:space="preserve">). </w:t>
      </w:r>
      <w:r>
        <w:t>I am fully utilizing it capabilities to package my applic</w:t>
      </w:r>
      <w:r w:rsidR="00B92753">
        <w:t xml:space="preserve">ation and distributes to </w:t>
      </w:r>
      <w:proofErr w:type="spellStart"/>
      <w:r w:rsidR="00B92753">
        <w:t>paytm</w:t>
      </w:r>
      <w:proofErr w:type="spellEnd"/>
      <w:r w:rsidR="00B92753">
        <w:t xml:space="preserve">, so I don’t have to worry about the dependencies and runtime environment. </w:t>
      </w:r>
      <w:r>
        <w:t xml:space="preserve"> </w:t>
      </w:r>
    </w:p>
    <w:p w:rsidR="007C04D3" w:rsidRDefault="007C04D3" w:rsidP="007C04D3">
      <w:pPr>
        <w:ind w:left="0"/>
      </w:pPr>
    </w:p>
    <w:p w:rsidR="00B92753" w:rsidRDefault="00B92753" w:rsidP="004E6311">
      <w:r>
        <w:t xml:space="preserve">Why Docker registry? </w:t>
      </w:r>
    </w:p>
    <w:p w:rsidR="00B92753" w:rsidRDefault="00B92753" w:rsidP="004E6311">
      <w:r>
        <w:tab/>
        <w:t xml:space="preserve">I can </w:t>
      </w:r>
      <w:r w:rsidR="006C7C22">
        <w:t>push</w:t>
      </w:r>
      <w:r>
        <w:t xml:space="preserve"> my docker images into</w:t>
      </w:r>
      <w:r w:rsidR="006C7C22">
        <w:t xml:space="preserve"> </w:t>
      </w:r>
      <w:r w:rsidR="00502A8C">
        <w:t xml:space="preserve">the </w:t>
      </w:r>
      <w:r w:rsidR="006C7C22">
        <w:t>docker</w:t>
      </w:r>
      <w:r>
        <w:t xml:space="preserve"> public registry, so that </w:t>
      </w:r>
      <w:proofErr w:type="spellStart"/>
      <w:r>
        <w:t>paytm</w:t>
      </w:r>
      <w:proofErr w:type="spellEnd"/>
      <w:r>
        <w:t xml:space="preserve"> can easily </w:t>
      </w:r>
      <w:r w:rsidR="00B4058E">
        <w:t>pull</w:t>
      </w:r>
      <w:r>
        <w:t xml:space="preserve"> and </w:t>
      </w:r>
      <w:r w:rsidR="00684B3A">
        <w:t>run</w:t>
      </w:r>
      <w:r>
        <w:t xml:space="preserve"> containers from these images.  </w:t>
      </w:r>
    </w:p>
    <w:p w:rsidR="00B92753" w:rsidRDefault="00B92753" w:rsidP="004E6311">
      <w:r>
        <w:t xml:space="preserve">Why Java? </w:t>
      </w:r>
    </w:p>
    <w:p w:rsidR="00B92753" w:rsidRDefault="00B92753" w:rsidP="004E6311">
      <w:r>
        <w:tab/>
        <w:t xml:space="preserve">I have more than 12 years of experience in writing programs in java, so it </w:t>
      </w:r>
      <w:r w:rsidR="00B4058E">
        <w:t xml:space="preserve">is </w:t>
      </w:r>
      <w:r>
        <w:t>my natural choice for the challenges. I could have used many other platform</w:t>
      </w:r>
      <w:r w:rsidR="004E1C9E">
        <w:t>s</w:t>
      </w:r>
      <w:r>
        <w:t xml:space="preserve"> such as node.js, but it may take </w:t>
      </w:r>
      <w:r w:rsidR="004E1C9E">
        <w:t xml:space="preserve">little </w:t>
      </w:r>
      <w:r>
        <w:t xml:space="preserve">more </w:t>
      </w:r>
      <w:r w:rsidR="004E1C9E">
        <w:t>time (bit of learning)</w:t>
      </w:r>
      <w:r>
        <w:t xml:space="preserve">. </w:t>
      </w:r>
    </w:p>
    <w:p w:rsidR="00B92753" w:rsidRDefault="00B92753" w:rsidP="00B92753">
      <w:r>
        <w:t>Why Jetty embedded http server?</w:t>
      </w:r>
    </w:p>
    <w:p w:rsidR="00B92753" w:rsidRDefault="00B92753" w:rsidP="007C04D3">
      <w:r>
        <w:tab/>
        <w:t xml:space="preserve">Traditional Http/Servlet containers such as Tomcat are overkill for </w:t>
      </w:r>
      <w:r w:rsidR="00BF3B81">
        <w:t xml:space="preserve">service based applications. Embedded http servers are quite a natural choice for </w:t>
      </w:r>
      <w:r w:rsidR="00B4058E">
        <w:t>development</w:t>
      </w:r>
      <w:r w:rsidR="00BF3B81">
        <w:t xml:space="preserve"> due its flexibility and programmability. </w:t>
      </w:r>
    </w:p>
    <w:p w:rsidR="00A71B79" w:rsidRDefault="00A71B79" w:rsidP="007C04D3">
      <w:r>
        <w:t>Jetty</w:t>
      </w:r>
      <w:r w:rsidR="007C04D3">
        <w:t>’s</w:t>
      </w:r>
      <w:r>
        <w:t xml:space="preserve"> </w:t>
      </w:r>
      <w:proofErr w:type="spellStart"/>
      <w:r w:rsidR="007C04D3">
        <w:t>Solgan</w:t>
      </w:r>
      <w:proofErr w:type="spellEnd"/>
      <w:r>
        <w:t xml:space="preserve"> “</w:t>
      </w:r>
      <w:r w:rsidR="00516D8F">
        <w:rPr>
          <w:rStyle w:val="Emphasis"/>
          <w:rFonts w:ascii="Verdana" w:hAnsi="Verdana"/>
          <w:color w:val="444444"/>
          <w:sz w:val="20"/>
          <w:szCs w:val="20"/>
        </w:rPr>
        <w:t>Don’t deploy your application in Jetty, deploy Jetty in your application!</w:t>
      </w:r>
      <w:r w:rsidR="00516D8F">
        <w:rPr>
          <w:rFonts w:ascii="Verdana" w:hAnsi="Verdana"/>
          <w:color w:val="444444"/>
          <w:sz w:val="20"/>
          <w:szCs w:val="20"/>
        </w:rPr>
        <w:t>"</w:t>
      </w:r>
      <w:r>
        <w:t xml:space="preserve"> “ </w:t>
      </w:r>
    </w:p>
    <w:p w:rsidR="007C04D3" w:rsidRDefault="007C04D3" w:rsidP="007C04D3">
      <w:r>
        <w:t xml:space="preserve">I could have used other http Server; such as, </w:t>
      </w:r>
      <w:proofErr w:type="spellStart"/>
      <w:r>
        <w:t>JDK</w:t>
      </w:r>
      <w:proofErr w:type="spellEnd"/>
      <w:r>
        <w:t xml:space="preserve"> HTTP Server, Grizzly HTTP Server </w:t>
      </w:r>
      <w:proofErr w:type="gramStart"/>
      <w:r>
        <w:t xml:space="preserve">or  </w:t>
      </w:r>
      <w:proofErr w:type="spellStart"/>
      <w:r>
        <w:t>Netty</w:t>
      </w:r>
      <w:proofErr w:type="spellEnd"/>
      <w:proofErr w:type="gramEnd"/>
      <w:r>
        <w:t xml:space="preserve"> HTTP Server , Jetty is</w:t>
      </w:r>
      <w:r w:rsidR="000E77A5">
        <w:t xml:space="preserve"> </w:t>
      </w:r>
      <w:r w:rsidR="00073229">
        <w:t>quite popular and very stable .</w:t>
      </w:r>
    </w:p>
    <w:p w:rsidR="007C04D3" w:rsidRDefault="007C04D3" w:rsidP="007C04D3">
      <w:pPr>
        <w:ind w:left="0"/>
      </w:pPr>
    </w:p>
    <w:p w:rsidR="00A71B79" w:rsidRDefault="00A71B79" w:rsidP="00B92753">
      <w:r>
        <w:t xml:space="preserve">Why </w:t>
      </w:r>
      <w:proofErr w:type="spellStart"/>
      <w:r>
        <w:t>JAX</w:t>
      </w:r>
      <w:proofErr w:type="spellEnd"/>
      <w:r>
        <w:t>-RS Jersey?</w:t>
      </w:r>
    </w:p>
    <w:p w:rsidR="00B92753" w:rsidRDefault="00A71B79" w:rsidP="004E6311">
      <w:r>
        <w:lastRenderedPageBreak/>
        <w:tab/>
        <w:t xml:space="preserve">It is one of the quite popular reference implementation for Restful architectural style. Also, it has its own packages to integrate with Jetty. </w:t>
      </w:r>
    </w:p>
    <w:p w:rsidR="00516D8F" w:rsidRDefault="00516D8F" w:rsidP="004E6311">
      <w:r>
        <w:t xml:space="preserve">Why Maven? </w:t>
      </w:r>
    </w:p>
    <w:p w:rsidR="00516D8F" w:rsidRDefault="00516D8F" w:rsidP="004E6311">
      <w:r>
        <w:tab/>
        <w:t>I have used Maven for</w:t>
      </w:r>
      <w:r w:rsidR="00B4058E">
        <w:t xml:space="preserve"> dependency resolution</w:t>
      </w:r>
      <w:r>
        <w:t xml:space="preserve"> and building the “</w:t>
      </w:r>
      <w:proofErr w:type="spellStart"/>
      <w:r>
        <w:t>uber</w:t>
      </w:r>
      <w:proofErr w:type="spellEnd"/>
      <w:r>
        <w:t>” jar file to deploy in the c</w:t>
      </w:r>
      <w:r w:rsidR="00B4058E">
        <w:t>ontainerized solution</w:t>
      </w:r>
      <w:r>
        <w:t xml:space="preserve">.    </w:t>
      </w:r>
    </w:p>
    <w:p w:rsidR="00516D8F" w:rsidRDefault="00371FA5" w:rsidP="004E6311">
      <w:r>
        <w:t xml:space="preserve">Why Java </w:t>
      </w:r>
      <w:proofErr w:type="spellStart"/>
      <w:proofErr w:type="gramStart"/>
      <w:r>
        <w:t>api</w:t>
      </w:r>
      <w:proofErr w:type="spellEnd"/>
      <w:proofErr w:type="gramEnd"/>
      <w:r>
        <w:t xml:space="preserve"> for </w:t>
      </w:r>
      <w:proofErr w:type="spellStart"/>
      <w:r>
        <w:t>JSON</w:t>
      </w:r>
      <w:proofErr w:type="spellEnd"/>
      <w:r>
        <w:t xml:space="preserve"> </w:t>
      </w:r>
      <w:r w:rsidR="008F74BB">
        <w:t>processing?</w:t>
      </w:r>
    </w:p>
    <w:p w:rsidR="00516D8F" w:rsidRDefault="00516D8F" w:rsidP="004E6311">
      <w:r>
        <w:tab/>
        <w:t xml:space="preserve">“Java </w:t>
      </w:r>
      <w:proofErr w:type="spellStart"/>
      <w:r>
        <w:t>api</w:t>
      </w:r>
      <w:proofErr w:type="spellEnd"/>
      <w:r>
        <w:t xml:space="preserve"> for </w:t>
      </w:r>
      <w:proofErr w:type="spellStart"/>
      <w:r>
        <w:t>Json</w:t>
      </w:r>
      <w:proofErr w:type="spellEnd"/>
      <w:r>
        <w:t xml:space="preserve"> processing “, provides natural way to interact with </w:t>
      </w:r>
      <w:proofErr w:type="spellStart"/>
      <w:r w:rsidR="00793892">
        <w:t>JSON</w:t>
      </w:r>
      <w:proofErr w:type="spellEnd"/>
      <w:r w:rsidR="00793892">
        <w:t xml:space="preserve"> object.</w:t>
      </w:r>
      <w:r>
        <w:t xml:space="preserve"> We don’t have to build the unnecessary </w:t>
      </w:r>
      <w:proofErr w:type="spellStart"/>
      <w:r>
        <w:t>POJO’s</w:t>
      </w:r>
      <w:proofErr w:type="spellEnd"/>
      <w:r>
        <w:t xml:space="preserve"> for marshaling </w:t>
      </w:r>
      <w:proofErr w:type="spellStart"/>
      <w:r>
        <w:t>json</w:t>
      </w:r>
      <w:proofErr w:type="spellEnd"/>
      <w:r>
        <w:t xml:space="preserve"> object.   </w:t>
      </w:r>
    </w:p>
    <w:p w:rsidR="00516D8F" w:rsidRDefault="00516D8F" w:rsidP="004E6311">
      <w:r>
        <w:t>Why Docker networking?</w:t>
      </w:r>
    </w:p>
    <w:p w:rsidR="00516D8F" w:rsidRDefault="00516D8F" w:rsidP="004E6311">
      <w:r>
        <w:tab/>
        <w:t xml:space="preserve">Challenge 4 and 5 has </w:t>
      </w:r>
      <w:r w:rsidR="00554422">
        <w:t xml:space="preserve">specific requirement to persist the data, it </w:t>
      </w:r>
      <w:r w:rsidR="00803EFB">
        <w:t xml:space="preserve">is </w:t>
      </w:r>
      <w:r w:rsidR="00554422">
        <w:t xml:space="preserve">easy to create a Docker network and access the persistent layer through </w:t>
      </w:r>
      <w:proofErr w:type="spellStart"/>
      <w:r w:rsidR="00554422">
        <w:t>dns</w:t>
      </w:r>
      <w:proofErr w:type="spellEnd"/>
      <w:r w:rsidR="00554422">
        <w:t xml:space="preserve"> name. </w:t>
      </w:r>
      <w:r w:rsidR="007C04D3">
        <w:t xml:space="preserve"> I could have used docker swa</w:t>
      </w:r>
      <w:r w:rsidR="004E1C9E">
        <w:t>rm, but docker networking can</w:t>
      </w:r>
      <w:r w:rsidR="00803EFB">
        <w:t xml:space="preserve"> easily address the requirement</w:t>
      </w:r>
      <w:r w:rsidR="007C04D3">
        <w:t xml:space="preserve">.  </w:t>
      </w:r>
    </w:p>
    <w:p w:rsidR="00554422" w:rsidRDefault="00554422" w:rsidP="004E6311">
      <w:r>
        <w:t xml:space="preserve">Why </w:t>
      </w:r>
      <w:proofErr w:type="spellStart"/>
      <w:proofErr w:type="gramStart"/>
      <w:r>
        <w:t>Couchbase</w:t>
      </w:r>
      <w:proofErr w:type="spellEnd"/>
      <w:r>
        <w:t xml:space="preserve"> ?</w:t>
      </w:r>
      <w:proofErr w:type="gramEnd"/>
    </w:p>
    <w:p w:rsidR="00554422" w:rsidRDefault="00554422" w:rsidP="004E6311">
      <w:r>
        <w:tab/>
      </w:r>
      <w:proofErr w:type="spellStart"/>
      <w:r>
        <w:t>Couchbase</w:t>
      </w:r>
      <w:proofErr w:type="spellEnd"/>
      <w:r>
        <w:t xml:space="preserve"> is vertically </w:t>
      </w:r>
      <w:r w:rsidR="00006664">
        <w:t xml:space="preserve">scalable and </w:t>
      </w:r>
      <w:r w:rsidR="004E1C9E">
        <w:t>“</w:t>
      </w:r>
      <w:r w:rsidRPr="004E1C9E">
        <w:rPr>
          <w:i/>
        </w:rPr>
        <w:t>share nothing</w:t>
      </w:r>
      <w:r w:rsidR="004E1C9E">
        <w:t>”</w:t>
      </w:r>
      <w:r>
        <w:t xml:space="preserve"> architecture allow </w:t>
      </w:r>
      <w:r w:rsidR="00006664">
        <w:t>us to</w:t>
      </w:r>
      <w:r w:rsidR="00822FBD">
        <w:t xml:space="preserve"> scale the application vertically.</w:t>
      </w:r>
      <w:r>
        <w:t xml:space="preserve"> </w:t>
      </w:r>
      <w:r w:rsidR="00822FBD">
        <w:t>It</w:t>
      </w:r>
      <w:r>
        <w:t xml:space="preserve"> is </w:t>
      </w:r>
      <w:r w:rsidR="00822FBD">
        <w:t xml:space="preserve">also an </w:t>
      </w:r>
      <w:r>
        <w:t xml:space="preserve">ideal </w:t>
      </w:r>
      <w:r w:rsidR="008A6E1E">
        <w:t>candidate</w:t>
      </w:r>
      <w:r>
        <w:t xml:space="preserve"> to store profile information.   </w:t>
      </w:r>
    </w:p>
    <w:p w:rsidR="00371FA5" w:rsidRPr="00E00ED4" w:rsidRDefault="00E00ED4" w:rsidP="004E6311">
      <w:pPr>
        <w:rPr>
          <w:b/>
          <w:color w:val="FF0000"/>
          <w:u w:val="single"/>
        </w:rPr>
      </w:pPr>
      <w:r w:rsidRPr="00E00ED4">
        <w:rPr>
          <w:b/>
          <w:color w:val="FF0000"/>
          <w:u w:val="single"/>
        </w:rPr>
        <w:t xml:space="preserve">Scalability </w:t>
      </w:r>
    </w:p>
    <w:p w:rsidR="00E00ED4" w:rsidRDefault="00E00ED4" w:rsidP="004E6311">
      <w:r>
        <w:t>Challenge 2 and 3 can be vertically scale</w:t>
      </w:r>
      <w:r w:rsidR="004E1C9E">
        <w:t>d</w:t>
      </w:r>
      <w:r>
        <w:t xml:space="preserve"> using any container schedulers such </w:t>
      </w:r>
      <w:proofErr w:type="gramStart"/>
      <w:r>
        <w:t>as ,</w:t>
      </w:r>
      <w:proofErr w:type="gramEnd"/>
      <w:r>
        <w:t xml:space="preserve"> Kubernetes, </w:t>
      </w:r>
      <w:proofErr w:type="spellStart"/>
      <w:r>
        <w:t>cloudfountry</w:t>
      </w:r>
      <w:proofErr w:type="spellEnd"/>
      <w:r>
        <w:t xml:space="preserve"> , docker swarm etc. because app doesn’t contain any state </w:t>
      </w:r>
      <w:proofErr w:type="spellStart"/>
      <w:r>
        <w:t>i.e</w:t>
      </w:r>
      <w:proofErr w:type="spellEnd"/>
      <w:r>
        <w:t xml:space="preserve">, stateless.    </w:t>
      </w:r>
    </w:p>
    <w:p w:rsidR="00E00ED4" w:rsidRDefault="00E00ED4" w:rsidP="004E6311">
      <w:r>
        <w:t xml:space="preserve">Challenge 4 and 5; currently app retains its session information in the server level so if we use “sticky” load balancers we can scale the application.  If we externalize the session using </w:t>
      </w:r>
      <w:r w:rsidR="00822FBD">
        <w:t xml:space="preserve">the </w:t>
      </w:r>
      <w:r>
        <w:t>solution</w:t>
      </w:r>
      <w:r w:rsidR="004E1C9E">
        <w:t>s</w:t>
      </w:r>
      <w:r>
        <w:t xml:space="preserve"> such as </w:t>
      </w:r>
      <w:proofErr w:type="spellStart"/>
      <w:r>
        <w:t>redis</w:t>
      </w:r>
      <w:proofErr w:type="spellEnd"/>
      <w:r>
        <w:t xml:space="preserve"> cluster, </w:t>
      </w:r>
      <w:proofErr w:type="spellStart"/>
      <w:r w:rsidR="00822FBD">
        <w:t>hazlecast</w:t>
      </w:r>
      <w:proofErr w:type="spellEnd"/>
      <w:r w:rsidR="00822FBD">
        <w:t xml:space="preserve">, </w:t>
      </w:r>
      <w:proofErr w:type="spellStart"/>
      <w:r w:rsidR="00822FBD">
        <w:t>memcached</w:t>
      </w:r>
      <w:proofErr w:type="spellEnd"/>
      <w:r w:rsidR="00822FBD">
        <w:t xml:space="preserve"> etc</w:t>
      </w:r>
      <w:r w:rsidR="00006664">
        <w:t>.,</w:t>
      </w:r>
      <w:r w:rsidR="00822FBD">
        <w:t xml:space="preserve"> we can easily scale </w:t>
      </w:r>
      <w:r w:rsidR="004E1C9E">
        <w:t xml:space="preserve">the </w:t>
      </w:r>
      <w:r w:rsidR="00822FBD">
        <w:t xml:space="preserve">solution. </w:t>
      </w:r>
    </w:p>
    <w:p w:rsidR="001A705C" w:rsidRDefault="001A705C">
      <w:pPr>
        <w:spacing w:before="0" w:after="240" w:line="252" w:lineRule="auto"/>
        <w:ind w:left="0" w:right="0"/>
      </w:pPr>
      <w:r>
        <w:br w:type="page"/>
      </w:r>
    </w:p>
    <w:p w:rsidR="00371FA5" w:rsidRDefault="00036DDD" w:rsidP="00036DDD">
      <w:pPr>
        <w:pStyle w:val="Heading2"/>
      </w:pPr>
      <w:r>
        <w:lastRenderedPageBreak/>
        <w:t>2</w:t>
      </w:r>
      <w:r w:rsidR="00883C49">
        <w:t xml:space="preserve"> Challenge 2 </w:t>
      </w:r>
    </w:p>
    <w:p w:rsidR="00883C49" w:rsidRDefault="00883C49" w:rsidP="00883C49">
      <w:pPr>
        <w:pStyle w:val="Heading3"/>
      </w:pPr>
      <w:r>
        <w:t xml:space="preserve">2.1 </w:t>
      </w:r>
      <w:r w:rsidR="001D2F6E">
        <w:t>PROBLEM:</w:t>
      </w:r>
    </w:p>
    <w:p w:rsidR="00883C49" w:rsidRDefault="00883C49" w:rsidP="001D2F6E">
      <w:pPr>
        <w:rPr>
          <w:shd w:val="clear" w:color="auto" w:fill="FFFFFF"/>
        </w:rPr>
      </w:pPr>
      <w:r>
        <w:t xml:space="preserve"> </w:t>
      </w:r>
      <w:r w:rsidRPr="001D2F6E">
        <w:t xml:space="preserve">Q. </w:t>
      </w:r>
      <w:r w:rsidR="001D2F6E" w:rsidRPr="001D2F6E">
        <w:rPr>
          <w:shd w:val="clear" w:color="auto" w:fill="FFFFFF"/>
        </w:rPr>
        <w:t>Create a deployable “Hello World” Server exposing simple REST “Hello World” API. It is going to be a base for your application for this assignment.</w:t>
      </w:r>
    </w:p>
    <w:p w:rsidR="001D2F6E" w:rsidRDefault="001D2F6E" w:rsidP="001D2F6E">
      <w:r>
        <w:t>Solution</w:t>
      </w:r>
      <w:r w:rsidR="00E11C4D">
        <w:t xml:space="preserve"> approach</w:t>
      </w:r>
      <w:r>
        <w:t xml:space="preserve">: </w:t>
      </w:r>
    </w:p>
    <w:p w:rsidR="001D2F6E" w:rsidRDefault="003E692C" w:rsidP="001D2F6E">
      <w:pPr>
        <w:pStyle w:val="ListParagraph"/>
        <w:numPr>
          <w:ilvl w:val="0"/>
          <w:numId w:val="18"/>
        </w:numPr>
      </w:pPr>
      <w:r>
        <w:t xml:space="preserve">Create a “REST” service using </w:t>
      </w:r>
      <w:proofErr w:type="spellStart"/>
      <w:r>
        <w:t>JAX</w:t>
      </w:r>
      <w:proofErr w:type="spellEnd"/>
      <w:r>
        <w:t>-</w:t>
      </w:r>
      <w:r w:rsidR="00B93733">
        <w:t>RS implementation</w:t>
      </w:r>
      <w:r>
        <w:t xml:space="preserve"> (Jersey)</w:t>
      </w:r>
      <w:r w:rsidR="00B93733">
        <w:t>.</w:t>
      </w:r>
    </w:p>
    <w:p w:rsidR="003E692C" w:rsidRDefault="003E692C" w:rsidP="001D2F6E">
      <w:pPr>
        <w:pStyle w:val="ListParagraph"/>
        <w:numPr>
          <w:ilvl w:val="0"/>
          <w:numId w:val="18"/>
        </w:numPr>
      </w:pPr>
      <w:r>
        <w:t>Create an embedded Http Server (Jetty) and deploy the service as part of the solution</w:t>
      </w:r>
      <w:r w:rsidR="00B93733">
        <w:t>.</w:t>
      </w:r>
    </w:p>
    <w:p w:rsidR="003E692C" w:rsidRDefault="003E692C" w:rsidP="001D2F6E">
      <w:pPr>
        <w:pStyle w:val="ListParagraph"/>
        <w:numPr>
          <w:ilvl w:val="0"/>
          <w:numId w:val="18"/>
        </w:numPr>
      </w:pPr>
      <w:r>
        <w:t>Create an “</w:t>
      </w:r>
      <w:proofErr w:type="spellStart"/>
      <w:r>
        <w:t>uber</w:t>
      </w:r>
      <w:proofErr w:type="spellEnd"/>
      <w:r>
        <w:t xml:space="preserve">” jar </w:t>
      </w:r>
      <w:r w:rsidR="00BF3FBA">
        <w:t xml:space="preserve">file </w:t>
      </w:r>
      <w:r w:rsidR="00B93733">
        <w:t>using “Maven”</w:t>
      </w:r>
      <w:r>
        <w:t xml:space="preserve"> and run as java program</w:t>
      </w:r>
      <w:r w:rsidR="00B93733">
        <w:t>.</w:t>
      </w:r>
      <w:r>
        <w:t xml:space="preserve"> </w:t>
      </w:r>
    </w:p>
    <w:p w:rsidR="003E692C" w:rsidRDefault="00B93733" w:rsidP="001D2F6E">
      <w:pPr>
        <w:pStyle w:val="ListParagraph"/>
        <w:numPr>
          <w:ilvl w:val="0"/>
          <w:numId w:val="18"/>
        </w:numPr>
      </w:pPr>
      <w:r>
        <w:t>Deploy java</w:t>
      </w:r>
      <w:r w:rsidR="003E692C">
        <w:t xml:space="preserve"> app into docker container</w:t>
      </w:r>
      <w:r>
        <w:t>.</w:t>
      </w:r>
    </w:p>
    <w:p w:rsidR="003E692C" w:rsidRDefault="003E692C" w:rsidP="001D2F6E">
      <w:pPr>
        <w:pStyle w:val="ListParagraph"/>
        <w:numPr>
          <w:ilvl w:val="0"/>
          <w:numId w:val="18"/>
        </w:numPr>
      </w:pPr>
      <w:r>
        <w:t xml:space="preserve">Run and expose the service to external consumption. </w:t>
      </w:r>
    </w:p>
    <w:p w:rsidR="001D2F6E" w:rsidRDefault="001D2F6E" w:rsidP="001D2F6E"/>
    <w:p w:rsidR="001D2F6E" w:rsidRDefault="001D2F6E" w:rsidP="001D2F6E">
      <w:r>
        <w:t xml:space="preserve">Code snippet: </w:t>
      </w:r>
    </w:p>
    <w:p w:rsidR="00B93733" w:rsidRPr="006C7C22" w:rsidRDefault="00B93733" w:rsidP="001D2F6E">
      <w:pPr>
        <w:rPr>
          <w:u w:val="single"/>
        </w:rPr>
      </w:pPr>
      <w:r>
        <w:tab/>
      </w:r>
      <w:r w:rsidRPr="006C7C22">
        <w:rPr>
          <w:u w:val="single"/>
        </w:rPr>
        <w:t>REST service:</w:t>
      </w:r>
    </w:p>
    <w:p w:rsidR="00B93733" w:rsidRDefault="00B93733" w:rsidP="00724043">
      <w:pPr>
        <w:pStyle w:val="Style1"/>
        <w:ind w:left="1440"/>
      </w:pPr>
      <w:proofErr w:type="gramStart"/>
      <w:r>
        <w:t>@Path(</w:t>
      </w:r>
      <w:proofErr w:type="gramEnd"/>
      <w:r>
        <w:t>"/</w:t>
      </w:r>
      <w:proofErr w:type="spellStart"/>
      <w:r>
        <w:t>helloworld</w:t>
      </w:r>
      <w:proofErr w:type="spellEnd"/>
      <w:r>
        <w:t>")</w:t>
      </w:r>
    </w:p>
    <w:p w:rsidR="00B93733" w:rsidRDefault="00B93733" w:rsidP="00724043">
      <w:pPr>
        <w:pStyle w:val="Style1"/>
        <w:ind w:left="144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  <w:r>
        <w:t xml:space="preserve"> {    </w:t>
      </w:r>
    </w:p>
    <w:p w:rsidR="00B93733" w:rsidRDefault="00B93733" w:rsidP="00724043">
      <w:pPr>
        <w:pStyle w:val="Style1"/>
        <w:ind w:left="1440"/>
      </w:pPr>
      <w:r>
        <w:t xml:space="preserve">    @GET</w:t>
      </w:r>
    </w:p>
    <w:p w:rsidR="00B93733" w:rsidRDefault="00B93733" w:rsidP="00724043">
      <w:pPr>
        <w:pStyle w:val="Style1"/>
        <w:ind w:left="1440"/>
      </w:pPr>
      <w:r>
        <w:t xml:space="preserve">    </w:t>
      </w:r>
      <w:proofErr w:type="gramStart"/>
      <w:r>
        <w:t>@Path(</w:t>
      </w:r>
      <w:proofErr w:type="gramEnd"/>
      <w:r>
        <w:t>"greeting")</w:t>
      </w:r>
    </w:p>
    <w:p w:rsidR="00B93733" w:rsidRDefault="00B93733" w:rsidP="00724043">
      <w:pPr>
        <w:pStyle w:val="Style1"/>
        <w:ind w:left="1440"/>
      </w:pPr>
      <w:r>
        <w:t xml:space="preserve">    </w:t>
      </w:r>
      <w:proofErr w:type="gramStart"/>
      <w:r>
        <w:t>@Produces(</w:t>
      </w:r>
      <w:proofErr w:type="spellStart"/>
      <w:proofErr w:type="gramEnd"/>
      <w:r>
        <w:t>MediaType.TEXT_PLAIN</w:t>
      </w:r>
      <w:proofErr w:type="spellEnd"/>
      <w:r>
        <w:t>)</w:t>
      </w:r>
    </w:p>
    <w:p w:rsidR="00B93733" w:rsidRDefault="00B93733" w:rsidP="00724043">
      <w:pPr>
        <w:pStyle w:val="Style1"/>
        <w:ind w:left="1440"/>
      </w:pPr>
      <w:r>
        <w:t xml:space="preserve">    </w:t>
      </w:r>
      <w:proofErr w:type="gramStart"/>
      <w:r>
        <w:t>public</w:t>
      </w:r>
      <w:proofErr w:type="gramEnd"/>
      <w:r>
        <w:t xml:space="preserve"> String display(){</w:t>
      </w:r>
    </w:p>
    <w:p w:rsidR="00B93733" w:rsidRDefault="00B93733" w:rsidP="00724043">
      <w:pPr>
        <w:pStyle w:val="Style1"/>
        <w:ind w:left="1440"/>
      </w:pPr>
      <w:r>
        <w:t xml:space="preserve">        </w:t>
      </w:r>
      <w:proofErr w:type="gramStart"/>
      <w:r>
        <w:t>return</w:t>
      </w:r>
      <w:proofErr w:type="gramEnd"/>
      <w:r>
        <w:t xml:space="preserve"> "Hello world";</w:t>
      </w:r>
    </w:p>
    <w:p w:rsidR="00B93733" w:rsidRDefault="00B93733" w:rsidP="00724043">
      <w:pPr>
        <w:pStyle w:val="Style1"/>
        <w:ind w:left="1440"/>
      </w:pPr>
      <w:r>
        <w:t xml:space="preserve">    }  }</w:t>
      </w:r>
    </w:p>
    <w:p w:rsidR="00E71EC9" w:rsidRPr="001D6C94" w:rsidRDefault="001D6C94" w:rsidP="001D6C94">
      <w:pPr>
        <w:rPr>
          <w:b/>
          <w:color w:val="FF0000"/>
        </w:rPr>
      </w:pPr>
      <w:r w:rsidRPr="001D703C">
        <w:rPr>
          <w:b/>
          <w:color w:val="FF0000"/>
        </w:rPr>
        <w:t xml:space="preserve">A separate instruction file is created and uploaded in the </w:t>
      </w:r>
      <w:proofErr w:type="spellStart"/>
      <w:r w:rsidRPr="001D703C">
        <w:rPr>
          <w:b/>
          <w:color w:val="FF0000"/>
        </w:rPr>
        <w:t>github</w:t>
      </w:r>
      <w:proofErr w:type="spellEnd"/>
      <w:r w:rsidRPr="001D703C">
        <w:rPr>
          <w:b/>
          <w:color w:val="FF0000"/>
        </w:rPr>
        <w:t xml:space="preserve"> to setup the entire solution. </w:t>
      </w:r>
      <w:r>
        <w:rPr>
          <w:b/>
          <w:color w:val="FF0000"/>
        </w:rPr>
        <w:t xml:space="preserve"> Please check docker folder. </w:t>
      </w:r>
      <w:bookmarkStart w:id="0" w:name="_GoBack"/>
      <w:bookmarkEnd w:id="0"/>
    </w:p>
    <w:p w:rsidR="00E71EC9" w:rsidRDefault="006C7C22" w:rsidP="00E71EC9">
      <w:pPr>
        <w:rPr>
          <w:b/>
          <w:u w:val="single"/>
        </w:rPr>
      </w:pPr>
      <w:r w:rsidRPr="006C7C22">
        <w:rPr>
          <w:b/>
          <w:u w:val="single"/>
        </w:rPr>
        <w:t>Running the application:</w:t>
      </w:r>
    </w:p>
    <w:p w:rsidR="006C7C22" w:rsidRDefault="006C7C22" w:rsidP="00E71EC9">
      <w:r>
        <w:tab/>
        <w:t xml:space="preserve">Docker pull </w:t>
      </w:r>
      <w:proofErr w:type="spellStart"/>
      <w:r>
        <w:t>sreepanicker</w:t>
      </w:r>
      <w:proofErr w:type="spellEnd"/>
      <w:r>
        <w:t>/</w:t>
      </w:r>
      <w:proofErr w:type="spellStart"/>
      <w:r>
        <w:t>paytm</w:t>
      </w:r>
      <w:r w:rsidR="00684B3A">
        <w:t>hello</w:t>
      </w:r>
      <w:proofErr w:type="spellEnd"/>
    </w:p>
    <w:p w:rsidR="00684B3A" w:rsidRDefault="00684B3A" w:rsidP="00E71EC9">
      <w:r>
        <w:tab/>
        <w:t xml:space="preserve">Docker run –d –p 80:80 </w:t>
      </w:r>
      <w:r w:rsidR="009E2B30">
        <w:t>--</w:t>
      </w:r>
      <w:r>
        <w:t xml:space="preserve">name </w:t>
      </w:r>
      <w:proofErr w:type="spellStart"/>
      <w:r>
        <w:t>paytmhello</w:t>
      </w:r>
      <w:proofErr w:type="spellEnd"/>
      <w:r>
        <w:t xml:space="preserve"> </w:t>
      </w:r>
      <w:proofErr w:type="spellStart"/>
      <w:r>
        <w:t>sreepanicker</w:t>
      </w:r>
      <w:proofErr w:type="spellEnd"/>
      <w:r>
        <w:t>/</w:t>
      </w:r>
      <w:proofErr w:type="spellStart"/>
      <w:r>
        <w:t>paytmhello</w:t>
      </w:r>
      <w:proofErr w:type="spellEnd"/>
    </w:p>
    <w:p w:rsidR="00684B3A" w:rsidRDefault="00684B3A" w:rsidP="00E71EC9">
      <w:r>
        <w:tab/>
      </w:r>
      <w:r w:rsidR="00F61D5E">
        <w:t xml:space="preserve">Curl –X GET </w:t>
      </w:r>
      <w:hyperlink r:id="rId9" w:history="1">
        <w:r w:rsidR="00F61D5E" w:rsidRPr="00F24943">
          <w:rPr>
            <w:rStyle w:val="Hyperlink"/>
          </w:rPr>
          <w:t>http://localhost/helloworld/greeting</w:t>
        </w:r>
      </w:hyperlink>
      <w:r w:rsidR="00F61D5E">
        <w:t xml:space="preserve"> </w:t>
      </w:r>
    </w:p>
    <w:p w:rsidR="00F61D5E" w:rsidRDefault="00F61D5E" w:rsidP="00E71EC9"/>
    <w:p w:rsidR="00F61D5E" w:rsidRDefault="00F61D5E" w:rsidP="00E71EC9">
      <w:r>
        <w:rPr>
          <w:noProof/>
          <w:lang w:val="en-CA" w:eastAsia="en-CA"/>
        </w:rPr>
        <w:drawing>
          <wp:inline distT="0" distB="0" distL="0" distR="0" wp14:anchorId="1C1726E5" wp14:editId="47125631">
            <wp:extent cx="5943600" cy="908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B30" w:rsidRDefault="009E2B30">
      <w:pPr>
        <w:spacing w:before="0" w:after="240" w:line="252" w:lineRule="auto"/>
        <w:ind w:left="0" w:right="0"/>
      </w:pPr>
      <w:r>
        <w:br w:type="page"/>
      </w:r>
    </w:p>
    <w:p w:rsidR="009E2B30" w:rsidRDefault="009E2B30" w:rsidP="009E2B30">
      <w:pPr>
        <w:pStyle w:val="Heading2"/>
      </w:pPr>
      <w:r w:rsidRPr="009E2B30">
        <w:rPr>
          <w:b w:val="0"/>
          <w:bCs w:val="0"/>
          <w:caps w:val="0"/>
        </w:rPr>
        <w:lastRenderedPageBreak/>
        <w:t>3.</w:t>
      </w:r>
      <w:r>
        <w:t xml:space="preserve"> Challenge (3) </w:t>
      </w:r>
    </w:p>
    <w:p w:rsidR="009E2B30" w:rsidRDefault="009E2B30" w:rsidP="009E2B30">
      <w:pPr>
        <w:rPr>
          <w:rFonts w:cs="Segoe UI"/>
          <w:color w:val="24292E"/>
          <w:shd w:val="clear" w:color="auto" w:fill="FFFFFF"/>
        </w:rPr>
      </w:pPr>
      <w:r>
        <w:rPr>
          <w:rFonts w:eastAsiaTheme="majorEastAsia"/>
        </w:rPr>
        <w:t>Q.</w:t>
      </w:r>
      <w:r>
        <w:t xml:space="preserve"> P</w:t>
      </w:r>
      <w:r w:rsidRPr="009E2B30">
        <w:rPr>
          <w:rFonts w:cs="Segoe UI"/>
          <w:color w:val="24292E"/>
          <w:shd w:val="clear" w:color="auto" w:fill="FFFFFF"/>
        </w:rPr>
        <w:t>ick one of the available online API’s such as Twitter (</w:t>
      </w:r>
      <w:hyperlink r:id="rId11" w:history="1">
        <w:r w:rsidRPr="009E2B30">
          <w:rPr>
            <w:rStyle w:val="Hyperlink"/>
            <w:rFonts w:cs="Segoe UI"/>
            <w:color w:val="0366D6"/>
            <w:shd w:val="clear" w:color="auto" w:fill="FFFFFF"/>
          </w:rPr>
          <w:t>https://dev.twitter.com/overview/api</w:t>
        </w:r>
      </w:hyperlink>
      <w:r w:rsidRPr="009E2B30">
        <w:rPr>
          <w:rFonts w:cs="Segoe UI"/>
          <w:color w:val="24292E"/>
          <w:shd w:val="clear" w:color="auto" w:fill="FFFFFF"/>
        </w:rPr>
        <w:t xml:space="preserve">), </w:t>
      </w:r>
      <w:proofErr w:type="spellStart"/>
      <w:r w:rsidRPr="009E2B30">
        <w:rPr>
          <w:rFonts w:cs="Segoe UI"/>
          <w:color w:val="24292E"/>
          <w:shd w:val="clear" w:color="auto" w:fill="FFFFFF"/>
        </w:rPr>
        <w:t>LCBO</w:t>
      </w:r>
      <w:proofErr w:type="spellEnd"/>
      <w:r w:rsidRPr="009E2B30">
        <w:rPr>
          <w:rFonts w:cs="Segoe UI"/>
          <w:color w:val="24292E"/>
          <w:shd w:val="clear" w:color="auto" w:fill="FFFFFF"/>
        </w:rPr>
        <w:t xml:space="preserve"> (</w:t>
      </w:r>
      <w:hyperlink r:id="rId12" w:history="1">
        <w:r w:rsidRPr="009E2B30">
          <w:rPr>
            <w:rStyle w:val="Hyperlink"/>
            <w:rFonts w:cs="Segoe UI"/>
            <w:color w:val="0366D6"/>
            <w:shd w:val="clear" w:color="auto" w:fill="FFFFFF"/>
          </w:rPr>
          <w:t>https://lcboapi.com/</w:t>
        </w:r>
      </w:hyperlink>
      <w:r w:rsidRPr="009E2B30">
        <w:rPr>
          <w:rFonts w:cs="Segoe UI"/>
          <w:color w:val="24292E"/>
          <w:shd w:val="clear" w:color="auto" w:fill="FFFFFF"/>
        </w:rPr>
        <w:t>) or Weather (</w:t>
      </w:r>
      <w:hyperlink r:id="rId13" w:history="1">
        <w:r w:rsidRPr="009E2B30">
          <w:rPr>
            <w:rStyle w:val="Hyperlink"/>
            <w:rFonts w:cs="Segoe UI"/>
            <w:color w:val="0366D6"/>
            <w:shd w:val="clear" w:color="auto" w:fill="FFFFFF"/>
          </w:rPr>
          <w:t>https://openweathermap.org/api</w:t>
        </w:r>
      </w:hyperlink>
      <w:r w:rsidRPr="009E2B30">
        <w:rPr>
          <w:rFonts w:cs="Segoe UI"/>
          <w:color w:val="24292E"/>
          <w:shd w:val="clear" w:color="auto" w:fill="FFFFFF"/>
        </w:rPr>
        <w:t>), create and implement a flow involving that API and user of your application</w:t>
      </w:r>
      <w:r>
        <w:rPr>
          <w:rFonts w:cs="Segoe UI"/>
          <w:color w:val="24292E"/>
          <w:shd w:val="clear" w:color="auto" w:fill="FFFFFF"/>
        </w:rPr>
        <w:t xml:space="preserve">. </w:t>
      </w:r>
    </w:p>
    <w:p w:rsidR="009E2B30" w:rsidRDefault="00822FBD" w:rsidP="009E2B30">
      <w:r>
        <w:t xml:space="preserve">* </w:t>
      </w:r>
      <w:r w:rsidR="007C0ED2">
        <w:t>Scalability</w:t>
      </w:r>
      <w:r>
        <w:t xml:space="preserve">, please refer challenge </w:t>
      </w:r>
      <w:r w:rsidR="007C0ED2">
        <w:t>1’s scalability</w:t>
      </w:r>
      <w:r>
        <w:t xml:space="preserve"> section. </w:t>
      </w:r>
    </w:p>
    <w:p w:rsidR="009E2B30" w:rsidRDefault="009E2B30" w:rsidP="009E2B30">
      <w:r>
        <w:t>Solution</w:t>
      </w:r>
      <w:r w:rsidR="00BF3FBA">
        <w:t xml:space="preserve"> approach</w:t>
      </w:r>
      <w:r>
        <w:t>:</w:t>
      </w:r>
    </w:p>
    <w:p w:rsidR="009E2B30" w:rsidRDefault="009E2B30" w:rsidP="009E2B30">
      <w:r>
        <w:t xml:space="preserve">I have picked the </w:t>
      </w:r>
      <w:proofErr w:type="spellStart"/>
      <w:r>
        <w:t>LCBO</w:t>
      </w:r>
      <w:proofErr w:type="spellEnd"/>
      <w:r>
        <w:t xml:space="preserve"> API for creating </w:t>
      </w:r>
      <w:proofErr w:type="gramStart"/>
      <w:r>
        <w:t xml:space="preserve">the </w:t>
      </w:r>
      <w:r w:rsidR="007C0ED2">
        <w:t>this</w:t>
      </w:r>
      <w:proofErr w:type="gramEnd"/>
      <w:r w:rsidR="007C0ED2">
        <w:t xml:space="preserve"> </w:t>
      </w:r>
      <w:r>
        <w:t xml:space="preserve">solution. </w:t>
      </w:r>
    </w:p>
    <w:p w:rsidR="009E2B30" w:rsidRDefault="009E2B30" w:rsidP="009E2B30">
      <w:pPr>
        <w:pStyle w:val="ListParagraph"/>
        <w:numPr>
          <w:ilvl w:val="0"/>
          <w:numId w:val="19"/>
        </w:numPr>
      </w:pPr>
      <w:r>
        <w:t>Create an account with “</w:t>
      </w:r>
      <w:proofErr w:type="spellStart"/>
      <w:r>
        <w:t>LCBO</w:t>
      </w:r>
      <w:proofErr w:type="spellEnd"/>
      <w:r>
        <w:t xml:space="preserve"> API” server and requested for Key/Token for accessing the service</w:t>
      </w:r>
      <w:r w:rsidR="00BF3FBA">
        <w:t>.</w:t>
      </w:r>
    </w:p>
    <w:p w:rsidR="009E2B30" w:rsidRDefault="00AE670E" w:rsidP="009E2B30">
      <w:pPr>
        <w:pStyle w:val="ListParagraph"/>
        <w:numPr>
          <w:ilvl w:val="0"/>
          <w:numId w:val="19"/>
        </w:numPr>
      </w:pPr>
      <w:r>
        <w:t>C</w:t>
      </w:r>
      <w:r w:rsidR="009E2B30">
        <w:t>re</w:t>
      </w:r>
      <w:r w:rsidR="00BF3FBA">
        <w:t>ate</w:t>
      </w:r>
      <w:r>
        <w:t xml:space="preserve"> a Web Application, which is used for user interaction. </w:t>
      </w:r>
    </w:p>
    <w:p w:rsidR="00AE670E" w:rsidRDefault="00BF3FBA" w:rsidP="00AE670E">
      <w:pPr>
        <w:pStyle w:val="ListParagraph"/>
        <w:numPr>
          <w:ilvl w:val="0"/>
          <w:numId w:val="19"/>
        </w:numPr>
      </w:pPr>
      <w:r>
        <w:t>Create</w:t>
      </w:r>
      <w:r w:rsidR="00AE670E">
        <w:t xml:space="preserve"> a REST API call to the </w:t>
      </w:r>
      <w:proofErr w:type="spellStart"/>
      <w:r w:rsidR="00AE670E">
        <w:t>LCBO</w:t>
      </w:r>
      <w:proofErr w:type="spellEnd"/>
      <w:r w:rsidR="00AE670E">
        <w:t xml:space="preserve"> API with authorization information in the header (</w:t>
      </w:r>
      <w:proofErr w:type="spellStart"/>
      <w:r w:rsidR="00AE670E" w:rsidRPr="00AE670E">
        <w:t>request.header</w:t>
      </w:r>
      <w:proofErr w:type="spellEnd"/>
      <w:r w:rsidR="00AE670E" w:rsidRPr="00AE670E">
        <w:t>("Aut</w:t>
      </w:r>
      <w:r w:rsidR="00AE670E">
        <w:t xml:space="preserve">horization", "Token </w:t>
      </w:r>
      <w:proofErr w:type="spellStart"/>
      <w:r w:rsidR="00AE670E">
        <w:t>XXXXXXXX</w:t>
      </w:r>
      <w:proofErr w:type="spellEnd"/>
      <w:r w:rsidR="00AE670E">
        <w:t>”) )</w:t>
      </w:r>
    </w:p>
    <w:p w:rsidR="00AE670E" w:rsidRDefault="00BF3FBA" w:rsidP="00AE670E">
      <w:pPr>
        <w:pStyle w:val="ListParagraph"/>
        <w:numPr>
          <w:ilvl w:val="0"/>
          <w:numId w:val="19"/>
        </w:numPr>
      </w:pPr>
      <w:r>
        <w:t xml:space="preserve">Use </w:t>
      </w:r>
      <w:proofErr w:type="spellStart"/>
      <w:r w:rsidR="00AE670E">
        <w:t>JSON</w:t>
      </w:r>
      <w:proofErr w:type="spellEnd"/>
      <w:r w:rsidR="00AE670E">
        <w:t xml:space="preserve"> </w:t>
      </w:r>
      <w:r>
        <w:t>parser (</w:t>
      </w:r>
      <w:proofErr w:type="spellStart"/>
      <w:r>
        <w:t>JSR</w:t>
      </w:r>
      <w:proofErr w:type="spellEnd"/>
      <w:r>
        <w:t xml:space="preserve"> 353) for</w:t>
      </w:r>
      <w:r w:rsidR="00AE670E">
        <w:t xml:space="preserve"> parsing the </w:t>
      </w:r>
      <w:proofErr w:type="spellStart"/>
      <w:r w:rsidR="00AE670E">
        <w:t>JSON</w:t>
      </w:r>
      <w:proofErr w:type="spellEnd"/>
      <w:r w:rsidR="00AE670E">
        <w:t xml:space="preserve"> Object.</w:t>
      </w:r>
    </w:p>
    <w:p w:rsidR="00AE670E" w:rsidRDefault="00BF3FBA" w:rsidP="00AE670E">
      <w:pPr>
        <w:pStyle w:val="ListParagraph"/>
        <w:numPr>
          <w:ilvl w:val="0"/>
          <w:numId w:val="19"/>
        </w:numPr>
      </w:pPr>
      <w:r>
        <w:t>Deploy</w:t>
      </w:r>
      <w:r w:rsidR="00AE670E">
        <w:t xml:space="preserve"> the “WAR” file in the embedded Jetty server. </w:t>
      </w:r>
      <w:r w:rsidR="007C0ED2">
        <w:t xml:space="preserve"> Enable jetty </w:t>
      </w:r>
      <w:r w:rsidR="00AE670E">
        <w:t xml:space="preserve">configuration for </w:t>
      </w:r>
      <w:proofErr w:type="spellStart"/>
      <w:r w:rsidR="00AE670E">
        <w:t>JSP</w:t>
      </w:r>
      <w:proofErr w:type="spellEnd"/>
      <w:r w:rsidR="00AE670E">
        <w:t xml:space="preserve">/Servlet processing. </w:t>
      </w:r>
    </w:p>
    <w:p w:rsidR="007C0ED2" w:rsidRDefault="007C0ED2" w:rsidP="00AE670E">
      <w:pPr>
        <w:pStyle w:val="ListParagraph"/>
        <w:numPr>
          <w:ilvl w:val="0"/>
          <w:numId w:val="19"/>
        </w:numPr>
      </w:pPr>
      <w:proofErr w:type="gramStart"/>
      <w:r>
        <w:t>Create  container</w:t>
      </w:r>
      <w:proofErr w:type="gramEnd"/>
      <w:r>
        <w:t xml:space="preserve"> service for the application.  </w:t>
      </w:r>
    </w:p>
    <w:p w:rsidR="00AE670E" w:rsidRDefault="00AE670E" w:rsidP="00AE670E">
      <w:r>
        <w:t xml:space="preserve">Code snippet: </w:t>
      </w:r>
    </w:p>
    <w:p w:rsidR="00AE670E" w:rsidRPr="00AE670E" w:rsidRDefault="00AE670E" w:rsidP="00AE670E">
      <w:pPr>
        <w:ind w:left="720"/>
        <w:rPr>
          <w:sz w:val="18"/>
          <w:szCs w:val="18"/>
        </w:rPr>
      </w:pPr>
      <w:proofErr w:type="gramStart"/>
      <w:r w:rsidRPr="00AE670E">
        <w:rPr>
          <w:sz w:val="18"/>
          <w:szCs w:val="18"/>
        </w:rPr>
        <w:t>private</w:t>
      </w:r>
      <w:proofErr w:type="gramEnd"/>
      <w:r w:rsidRPr="00AE670E">
        <w:rPr>
          <w:sz w:val="18"/>
          <w:szCs w:val="18"/>
        </w:rPr>
        <w:t xml:space="preserve"> </w:t>
      </w:r>
      <w:proofErr w:type="spellStart"/>
      <w:r w:rsidRPr="00AE670E">
        <w:rPr>
          <w:sz w:val="18"/>
          <w:szCs w:val="18"/>
        </w:rPr>
        <w:t>JsonObject</w:t>
      </w:r>
      <w:proofErr w:type="spellEnd"/>
      <w:r w:rsidRPr="00AE670E">
        <w:rPr>
          <w:sz w:val="18"/>
          <w:szCs w:val="18"/>
        </w:rPr>
        <w:t xml:space="preserve"> </w:t>
      </w:r>
      <w:proofErr w:type="spellStart"/>
      <w:r w:rsidRPr="00AE670E">
        <w:rPr>
          <w:sz w:val="18"/>
          <w:szCs w:val="18"/>
        </w:rPr>
        <w:t>getProductDetails</w:t>
      </w:r>
      <w:proofErr w:type="spellEnd"/>
      <w:r w:rsidRPr="00AE670E">
        <w:rPr>
          <w:sz w:val="18"/>
          <w:szCs w:val="18"/>
        </w:rPr>
        <w:t xml:space="preserve">(String </w:t>
      </w:r>
      <w:proofErr w:type="spellStart"/>
      <w:r w:rsidRPr="00AE670E">
        <w:rPr>
          <w:sz w:val="18"/>
          <w:szCs w:val="18"/>
        </w:rPr>
        <w:t>productId</w:t>
      </w:r>
      <w:proofErr w:type="spellEnd"/>
      <w:r w:rsidRPr="00AE670E">
        <w:rPr>
          <w:sz w:val="18"/>
          <w:szCs w:val="18"/>
        </w:rPr>
        <w:t>) {</w:t>
      </w:r>
    </w:p>
    <w:p w:rsidR="00AE670E" w:rsidRPr="00AE670E" w:rsidRDefault="00AE670E" w:rsidP="00AE670E">
      <w:pPr>
        <w:ind w:left="1368"/>
        <w:rPr>
          <w:sz w:val="18"/>
          <w:szCs w:val="18"/>
        </w:rPr>
      </w:pPr>
      <w:r w:rsidRPr="00AE670E">
        <w:rPr>
          <w:sz w:val="18"/>
          <w:szCs w:val="18"/>
        </w:rPr>
        <w:t xml:space="preserve">        </w:t>
      </w:r>
      <w:proofErr w:type="spellStart"/>
      <w:r w:rsidRPr="00AE670E">
        <w:rPr>
          <w:sz w:val="18"/>
          <w:szCs w:val="18"/>
        </w:rPr>
        <w:t>JsonObject</w:t>
      </w:r>
      <w:proofErr w:type="spellEnd"/>
      <w:r w:rsidRPr="00AE670E">
        <w:rPr>
          <w:sz w:val="18"/>
          <w:szCs w:val="18"/>
        </w:rPr>
        <w:t xml:space="preserve"> </w:t>
      </w:r>
      <w:proofErr w:type="spellStart"/>
      <w:r w:rsidRPr="00AE670E">
        <w:rPr>
          <w:sz w:val="18"/>
          <w:szCs w:val="18"/>
        </w:rPr>
        <w:t>jsonObject</w:t>
      </w:r>
      <w:proofErr w:type="spellEnd"/>
      <w:r w:rsidRPr="00AE670E">
        <w:rPr>
          <w:sz w:val="18"/>
          <w:szCs w:val="18"/>
        </w:rPr>
        <w:t xml:space="preserve"> = null;</w:t>
      </w:r>
    </w:p>
    <w:p w:rsidR="00AE670E" w:rsidRPr="00AE670E" w:rsidRDefault="00AE670E" w:rsidP="00AE670E">
      <w:pPr>
        <w:ind w:left="1368"/>
        <w:rPr>
          <w:sz w:val="18"/>
          <w:szCs w:val="18"/>
        </w:rPr>
      </w:pPr>
      <w:r w:rsidRPr="00AE670E">
        <w:rPr>
          <w:sz w:val="18"/>
          <w:szCs w:val="18"/>
        </w:rPr>
        <w:t xml:space="preserve">        //</w:t>
      </w:r>
      <w:proofErr w:type="spellStart"/>
      <w:r w:rsidRPr="00AE670E">
        <w:rPr>
          <w:sz w:val="18"/>
          <w:szCs w:val="18"/>
        </w:rPr>
        <w:t>lcbo</w:t>
      </w:r>
      <w:proofErr w:type="spellEnd"/>
      <w:r w:rsidRPr="00AE670E">
        <w:rPr>
          <w:sz w:val="18"/>
          <w:szCs w:val="18"/>
        </w:rPr>
        <w:t xml:space="preserve"> </w:t>
      </w:r>
      <w:proofErr w:type="spellStart"/>
      <w:proofErr w:type="gramStart"/>
      <w:r w:rsidRPr="00AE670E">
        <w:rPr>
          <w:sz w:val="18"/>
          <w:szCs w:val="18"/>
        </w:rPr>
        <w:t>api</w:t>
      </w:r>
      <w:proofErr w:type="spellEnd"/>
      <w:proofErr w:type="gramEnd"/>
      <w:r w:rsidRPr="00AE670E">
        <w:rPr>
          <w:sz w:val="18"/>
          <w:szCs w:val="18"/>
        </w:rPr>
        <w:t xml:space="preserve"> URL </w:t>
      </w:r>
    </w:p>
    <w:p w:rsidR="00AE670E" w:rsidRPr="00AE670E" w:rsidRDefault="00AE670E" w:rsidP="00AE670E">
      <w:pPr>
        <w:ind w:left="1368"/>
        <w:rPr>
          <w:sz w:val="18"/>
          <w:szCs w:val="18"/>
        </w:rPr>
      </w:pPr>
      <w:r w:rsidRPr="00AE670E">
        <w:rPr>
          <w:sz w:val="18"/>
          <w:szCs w:val="18"/>
        </w:rPr>
        <w:t xml:space="preserve">        String URL ="http://lcboapi.com/products/"+</w:t>
      </w:r>
      <w:proofErr w:type="spellStart"/>
      <w:r w:rsidRPr="00AE670E">
        <w:rPr>
          <w:sz w:val="18"/>
          <w:szCs w:val="18"/>
        </w:rPr>
        <w:t>productId</w:t>
      </w:r>
      <w:proofErr w:type="spellEnd"/>
      <w:r w:rsidRPr="00AE670E">
        <w:rPr>
          <w:sz w:val="18"/>
          <w:szCs w:val="18"/>
        </w:rPr>
        <w:t>;</w:t>
      </w:r>
    </w:p>
    <w:p w:rsidR="00AE670E" w:rsidRPr="00AE670E" w:rsidRDefault="00AE670E" w:rsidP="00AE670E">
      <w:pPr>
        <w:ind w:left="1368"/>
        <w:rPr>
          <w:sz w:val="18"/>
          <w:szCs w:val="18"/>
        </w:rPr>
      </w:pPr>
      <w:r w:rsidRPr="00AE670E">
        <w:rPr>
          <w:sz w:val="18"/>
          <w:szCs w:val="18"/>
        </w:rPr>
        <w:t xml:space="preserve">        //</w:t>
      </w:r>
      <w:proofErr w:type="spellStart"/>
      <w:r w:rsidRPr="00AE670E">
        <w:rPr>
          <w:sz w:val="18"/>
          <w:szCs w:val="18"/>
        </w:rPr>
        <w:t>lcbo</w:t>
      </w:r>
      <w:proofErr w:type="spellEnd"/>
      <w:r w:rsidRPr="00AE670E">
        <w:rPr>
          <w:sz w:val="18"/>
          <w:szCs w:val="18"/>
        </w:rPr>
        <w:t xml:space="preserve"> </w:t>
      </w:r>
      <w:proofErr w:type="spellStart"/>
      <w:r w:rsidRPr="00AE670E">
        <w:rPr>
          <w:sz w:val="18"/>
          <w:szCs w:val="18"/>
        </w:rPr>
        <w:t>tokem</w:t>
      </w:r>
      <w:proofErr w:type="spellEnd"/>
    </w:p>
    <w:p w:rsidR="00AE670E" w:rsidRPr="00AE670E" w:rsidRDefault="00AE670E" w:rsidP="00AE670E">
      <w:pPr>
        <w:ind w:left="1368"/>
        <w:rPr>
          <w:sz w:val="18"/>
          <w:szCs w:val="18"/>
        </w:rPr>
      </w:pPr>
      <w:r w:rsidRPr="00AE670E">
        <w:rPr>
          <w:sz w:val="18"/>
          <w:szCs w:val="18"/>
        </w:rPr>
        <w:t xml:space="preserve">        String token ="MDo1MmFmNDU2OC0........o";</w:t>
      </w:r>
    </w:p>
    <w:p w:rsidR="00AE670E" w:rsidRPr="00AE670E" w:rsidRDefault="00AE670E" w:rsidP="00AE670E">
      <w:pPr>
        <w:ind w:left="1368"/>
        <w:rPr>
          <w:sz w:val="18"/>
          <w:szCs w:val="18"/>
        </w:rPr>
      </w:pPr>
      <w:r w:rsidRPr="00AE670E">
        <w:rPr>
          <w:sz w:val="18"/>
          <w:szCs w:val="18"/>
        </w:rPr>
        <w:t xml:space="preserve">        Client </w:t>
      </w:r>
      <w:proofErr w:type="spellStart"/>
      <w:r w:rsidRPr="00AE670E">
        <w:rPr>
          <w:sz w:val="18"/>
          <w:szCs w:val="18"/>
        </w:rPr>
        <w:t>client</w:t>
      </w:r>
      <w:proofErr w:type="spellEnd"/>
      <w:r w:rsidRPr="00AE670E">
        <w:rPr>
          <w:sz w:val="18"/>
          <w:szCs w:val="18"/>
        </w:rPr>
        <w:t xml:space="preserve"> = </w:t>
      </w:r>
      <w:proofErr w:type="spellStart"/>
      <w:proofErr w:type="gramStart"/>
      <w:r w:rsidRPr="00AE670E">
        <w:rPr>
          <w:sz w:val="18"/>
          <w:szCs w:val="18"/>
        </w:rPr>
        <w:t>ClientBuilder.newClient</w:t>
      </w:r>
      <w:proofErr w:type="spellEnd"/>
      <w:r w:rsidRPr="00AE670E">
        <w:rPr>
          <w:sz w:val="18"/>
          <w:szCs w:val="18"/>
        </w:rPr>
        <w:t>(</w:t>
      </w:r>
      <w:proofErr w:type="gramEnd"/>
      <w:r w:rsidRPr="00AE670E">
        <w:rPr>
          <w:sz w:val="18"/>
          <w:szCs w:val="18"/>
        </w:rPr>
        <w:t>);</w:t>
      </w:r>
    </w:p>
    <w:p w:rsidR="00AE670E" w:rsidRPr="00AE670E" w:rsidRDefault="00AE670E" w:rsidP="00AE670E">
      <w:pPr>
        <w:ind w:left="1368"/>
        <w:rPr>
          <w:sz w:val="18"/>
          <w:szCs w:val="18"/>
        </w:rPr>
      </w:pPr>
      <w:r w:rsidRPr="00AE670E">
        <w:rPr>
          <w:sz w:val="18"/>
          <w:szCs w:val="18"/>
        </w:rPr>
        <w:t xml:space="preserve">        </w:t>
      </w:r>
      <w:proofErr w:type="spellStart"/>
      <w:r w:rsidRPr="00AE670E">
        <w:rPr>
          <w:sz w:val="18"/>
          <w:szCs w:val="18"/>
        </w:rPr>
        <w:t>WebTarget</w:t>
      </w:r>
      <w:proofErr w:type="spellEnd"/>
      <w:r w:rsidRPr="00AE670E">
        <w:rPr>
          <w:sz w:val="18"/>
          <w:szCs w:val="18"/>
        </w:rPr>
        <w:t xml:space="preserve"> </w:t>
      </w:r>
      <w:proofErr w:type="spellStart"/>
      <w:r w:rsidRPr="00AE670E">
        <w:rPr>
          <w:sz w:val="18"/>
          <w:szCs w:val="18"/>
        </w:rPr>
        <w:t>webTarget</w:t>
      </w:r>
      <w:proofErr w:type="spellEnd"/>
      <w:r w:rsidRPr="00AE670E">
        <w:rPr>
          <w:sz w:val="18"/>
          <w:szCs w:val="18"/>
        </w:rPr>
        <w:t xml:space="preserve"> = </w:t>
      </w:r>
      <w:proofErr w:type="spellStart"/>
      <w:proofErr w:type="gramStart"/>
      <w:r w:rsidRPr="00AE670E">
        <w:rPr>
          <w:sz w:val="18"/>
          <w:szCs w:val="18"/>
        </w:rPr>
        <w:t>client.target</w:t>
      </w:r>
      <w:proofErr w:type="spellEnd"/>
      <w:r w:rsidRPr="00AE670E">
        <w:rPr>
          <w:sz w:val="18"/>
          <w:szCs w:val="18"/>
        </w:rPr>
        <w:t>(</w:t>
      </w:r>
      <w:proofErr w:type="gramEnd"/>
      <w:r w:rsidRPr="00AE670E">
        <w:rPr>
          <w:sz w:val="18"/>
          <w:szCs w:val="18"/>
        </w:rPr>
        <w:t>URL);</w:t>
      </w:r>
    </w:p>
    <w:p w:rsidR="00AE670E" w:rsidRPr="00AE670E" w:rsidRDefault="00AE670E" w:rsidP="00AE670E">
      <w:pPr>
        <w:ind w:left="1368"/>
        <w:rPr>
          <w:sz w:val="18"/>
          <w:szCs w:val="18"/>
        </w:rPr>
      </w:pPr>
      <w:r w:rsidRPr="00AE670E">
        <w:rPr>
          <w:sz w:val="18"/>
          <w:szCs w:val="18"/>
        </w:rPr>
        <w:t xml:space="preserve">        Builder request = </w:t>
      </w:r>
      <w:proofErr w:type="spellStart"/>
      <w:proofErr w:type="gramStart"/>
      <w:r w:rsidRPr="00AE670E">
        <w:rPr>
          <w:sz w:val="18"/>
          <w:szCs w:val="18"/>
        </w:rPr>
        <w:t>webTarget.request</w:t>
      </w:r>
      <w:proofErr w:type="spellEnd"/>
      <w:r w:rsidRPr="00AE670E">
        <w:rPr>
          <w:sz w:val="18"/>
          <w:szCs w:val="18"/>
        </w:rPr>
        <w:t>(</w:t>
      </w:r>
      <w:proofErr w:type="gramEnd"/>
      <w:r w:rsidRPr="00AE670E">
        <w:rPr>
          <w:sz w:val="18"/>
          <w:szCs w:val="18"/>
        </w:rPr>
        <w:t>);</w:t>
      </w:r>
    </w:p>
    <w:p w:rsidR="00AE670E" w:rsidRPr="00AE670E" w:rsidRDefault="00AE670E" w:rsidP="00AE670E">
      <w:pPr>
        <w:ind w:left="1368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 w:rsidRPr="00AE670E">
        <w:rPr>
          <w:sz w:val="18"/>
          <w:szCs w:val="18"/>
        </w:rPr>
        <w:t>request.header</w:t>
      </w:r>
      <w:proofErr w:type="spellEnd"/>
      <w:r w:rsidRPr="00AE670E">
        <w:rPr>
          <w:sz w:val="18"/>
          <w:szCs w:val="18"/>
        </w:rPr>
        <w:t>(</w:t>
      </w:r>
      <w:proofErr w:type="gramEnd"/>
      <w:r w:rsidRPr="00AE670E">
        <w:rPr>
          <w:sz w:val="18"/>
          <w:szCs w:val="18"/>
        </w:rPr>
        <w:t xml:space="preserve">"Content-type", </w:t>
      </w:r>
      <w:proofErr w:type="spellStart"/>
      <w:r w:rsidRPr="00AE670E">
        <w:rPr>
          <w:sz w:val="18"/>
          <w:szCs w:val="18"/>
        </w:rPr>
        <w:t>MediaType.APPLICATION_JSON</w:t>
      </w:r>
      <w:proofErr w:type="spellEnd"/>
      <w:r w:rsidRPr="00AE670E">
        <w:rPr>
          <w:sz w:val="18"/>
          <w:szCs w:val="18"/>
        </w:rPr>
        <w:t>);</w:t>
      </w:r>
    </w:p>
    <w:p w:rsidR="00AE670E" w:rsidRPr="00AE670E" w:rsidRDefault="00AE670E" w:rsidP="00AE670E">
      <w:pPr>
        <w:ind w:left="1368"/>
        <w:rPr>
          <w:sz w:val="18"/>
          <w:szCs w:val="18"/>
        </w:rPr>
      </w:pPr>
      <w:r w:rsidRPr="00AE670E">
        <w:rPr>
          <w:sz w:val="18"/>
          <w:szCs w:val="18"/>
        </w:rPr>
        <w:t xml:space="preserve">        </w:t>
      </w:r>
      <w:proofErr w:type="spellStart"/>
      <w:proofErr w:type="gramStart"/>
      <w:r w:rsidRPr="00AE670E">
        <w:rPr>
          <w:sz w:val="18"/>
          <w:szCs w:val="18"/>
        </w:rPr>
        <w:t>request.header</w:t>
      </w:r>
      <w:proofErr w:type="spellEnd"/>
      <w:r w:rsidRPr="00AE670E">
        <w:rPr>
          <w:sz w:val="18"/>
          <w:szCs w:val="18"/>
        </w:rPr>
        <w:t>(</w:t>
      </w:r>
      <w:proofErr w:type="gramEnd"/>
      <w:r w:rsidRPr="00AE670E">
        <w:rPr>
          <w:sz w:val="18"/>
          <w:szCs w:val="18"/>
        </w:rPr>
        <w:t>"Authorization", "Token "+token);</w:t>
      </w:r>
    </w:p>
    <w:p w:rsidR="00AE670E" w:rsidRPr="00AE670E" w:rsidRDefault="00AE670E" w:rsidP="00AE670E">
      <w:pPr>
        <w:ind w:left="1368"/>
        <w:rPr>
          <w:sz w:val="18"/>
          <w:szCs w:val="18"/>
        </w:rPr>
      </w:pPr>
      <w:r w:rsidRPr="00AE670E">
        <w:rPr>
          <w:sz w:val="18"/>
          <w:szCs w:val="18"/>
        </w:rPr>
        <w:t xml:space="preserve">        Response </w:t>
      </w:r>
      <w:proofErr w:type="spellStart"/>
      <w:r w:rsidRPr="00AE670E">
        <w:rPr>
          <w:sz w:val="18"/>
          <w:szCs w:val="18"/>
        </w:rPr>
        <w:t>response</w:t>
      </w:r>
      <w:proofErr w:type="spellEnd"/>
      <w:r w:rsidRPr="00AE670E">
        <w:rPr>
          <w:sz w:val="18"/>
          <w:szCs w:val="18"/>
        </w:rPr>
        <w:t xml:space="preserve"> = </w:t>
      </w:r>
      <w:proofErr w:type="spellStart"/>
      <w:proofErr w:type="gramStart"/>
      <w:r w:rsidRPr="00AE670E">
        <w:rPr>
          <w:sz w:val="18"/>
          <w:szCs w:val="18"/>
        </w:rPr>
        <w:t>request.get</w:t>
      </w:r>
      <w:proofErr w:type="spellEnd"/>
      <w:r w:rsidRPr="00AE670E">
        <w:rPr>
          <w:sz w:val="18"/>
          <w:szCs w:val="18"/>
        </w:rPr>
        <w:t>(</w:t>
      </w:r>
      <w:proofErr w:type="gramEnd"/>
      <w:r w:rsidRPr="00AE670E">
        <w:rPr>
          <w:sz w:val="18"/>
          <w:szCs w:val="18"/>
        </w:rPr>
        <w:t>);</w:t>
      </w:r>
    </w:p>
    <w:p w:rsidR="00AE670E" w:rsidRPr="00AE670E" w:rsidRDefault="00AE670E" w:rsidP="00AE670E">
      <w:pPr>
        <w:ind w:left="1368"/>
        <w:rPr>
          <w:sz w:val="18"/>
          <w:szCs w:val="18"/>
        </w:rPr>
      </w:pPr>
      <w:r w:rsidRPr="00AE670E">
        <w:rPr>
          <w:sz w:val="18"/>
          <w:szCs w:val="18"/>
        </w:rPr>
        <w:t xml:space="preserve">        </w:t>
      </w:r>
      <w:proofErr w:type="gramStart"/>
      <w:r w:rsidRPr="00AE670E">
        <w:rPr>
          <w:sz w:val="18"/>
          <w:szCs w:val="18"/>
        </w:rPr>
        <w:t>if</w:t>
      </w:r>
      <w:proofErr w:type="gramEnd"/>
      <w:r w:rsidRPr="00AE670E">
        <w:rPr>
          <w:sz w:val="18"/>
          <w:szCs w:val="18"/>
        </w:rPr>
        <w:t xml:space="preserve"> (</w:t>
      </w:r>
      <w:proofErr w:type="spellStart"/>
      <w:r w:rsidRPr="00AE670E">
        <w:rPr>
          <w:sz w:val="18"/>
          <w:szCs w:val="18"/>
        </w:rPr>
        <w:t>response.getStatus</w:t>
      </w:r>
      <w:proofErr w:type="spellEnd"/>
      <w:r w:rsidRPr="00AE670E">
        <w:rPr>
          <w:sz w:val="18"/>
          <w:szCs w:val="18"/>
        </w:rPr>
        <w:t>()==200){</w:t>
      </w:r>
    </w:p>
    <w:p w:rsidR="00AE670E" w:rsidRPr="00AE670E" w:rsidRDefault="00AE670E" w:rsidP="00AE670E">
      <w:pPr>
        <w:ind w:left="1368"/>
        <w:rPr>
          <w:sz w:val="18"/>
          <w:szCs w:val="18"/>
        </w:rPr>
      </w:pPr>
      <w:r w:rsidRPr="00AE670E">
        <w:rPr>
          <w:sz w:val="18"/>
          <w:szCs w:val="18"/>
        </w:rPr>
        <w:t xml:space="preserve">            </w:t>
      </w:r>
      <w:proofErr w:type="spellStart"/>
      <w:r w:rsidRPr="00AE670E">
        <w:rPr>
          <w:sz w:val="18"/>
          <w:szCs w:val="18"/>
        </w:rPr>
        <w:t>JsonReader</w:t>
      </w:r>
      <w:proofErr w:type="spellEnd"/>
      <w:r w:rsidRPr="00AE670E">
        <w:rPr>
          <w:sz w:val="18"/>
          <w:szCs w:val="18"/>
        </w:rPr>
        <w:t xml:space="preserve"> </w:t>
      </w:r>
      <w:proofErr w:type="spellStart"/>
      <w:r w:rsidRPr="00AE670E">
        <w:rPr>
          <w:sz w:val="18"/>
          <w:szCs w:val="18"/>
        </w:rPr>
        <w:t>jsonReader</w:t>
      </w:r>
      <w:proofErr w:type="spellEnd"/>
      <w:r w:rsidRPr="00AE670E">
        <w:rPr>
          <w:sz w:val="18"/>
          <w:szCs w:val="18"/>
        </w:rPr>
        <w:t xml:space="preserve"> = </w:t>
      </w:r>
      <w:proofErr w:type="spellStart"/>
      <w:proofErr w:type="gramStart"/>
      <w:r w:rsidRPr="00AE670E">
        <w:rPr>
          <w:sz w:val="18"/>
          <w:szCs w:val="18"/>
        </w:rPr>
        <w:t>Json.createReader</w:t>
      </w:r>
      <w:proofErr w:type="spellEnd"/>
      <w:r w:rsidRPr="00AE670E">
        <w:rPr>
          <w:sz w:val="18"/>
          <w:szCs w:val="18"/>
        </w:rPr>
        <w:t>(</w:t>
      </w:r>
      <w:proofErr w:type="gramEnd"/>
      <w:r w:rsidRPr="00AE670E">
        <w:rPr>
          <w:sz w:val="18"/>
          <w:szCs w:val="18"/>
        </w:rPr>
        <w:t xml:space="preserve">new </w:t>
      </w:r>
      <w:proofErr w:type="spellStart"/>
      <w:r w:rsidRPr="00AE670E">
        <w:rPr>
          <w:sz w:val="18"/>
          <w:szCs w:val="18"/>
        </w:rPr>
        <w:t>StringReader</w:t>
      </w:r>
      <w:proofErr w:type="spellEnd"/>
      <w:r w:rsidRPr="00AE670E">
        <w:rPr>
          <w:sz w:val="18"/>
          <w:szCs w:val="18"/>
        </w:rPr>
        <w:t>(</w:t>
      </w:r>
      <w:proofErr w:type="spellStart"/>
      <w:r w:rsidRPr="00AE670E">
        <w:rPr>
          <w:sz w:val="18"/>
          <w:szCs w:val="18"/>
        </w:rPr>
        <w:t>response.readEntity</w:t>
      </w:r>
      <w:proofErr w:type="spellEnd"/>
      <w:r w:rsidRPr="00AE670E">
        <w:rPr>
          <w:sz w:val="18"/>
          <w:szCs w:val="18"/>
        </w:rPr>
        <w:t>(</w:t>
      </w:r>
      <w:proofErr w:type="spellStart"/>
      <w:r w:rsidRPr="00AE670E">
        <w:rPr>
          <w:sz w:val="18"/>
          <w:szCs w:val="18"/>
        </w:rPr>
        <w:t>String.class</w:t>
      </w:r>
      <w:proofErr w:type="spellEnd"/>
      <w:r w:rsidRPr="00AE670E">
        <w:rPr>
          <w:sz w:val="18"/>
          <w:szCs w:val="18"/>
        </w:rPr>
        <w:t>)));</w:t>
      </w:r>
    </w:p>
    <w:p w:rsidR="00AE670E" w:rsidRPr="00AE670E" w:rsidRDefault="00AE670E" w:rsidP="00AE670E">
      <w:pPr>
        <w:ind w:left="1368"/>
        <w:rPr>
          <w:sz w:val="18"/>
          <w:szCs w:val="18"/>
        </w:rPr>
      </w:pPr>
      <w:r w:rsidRPr="00AE670E">
        <w:rPr>
          <w:sz w:val="18"/>
          <w:szCs w:val="18"/>
        </w:rPr>
        <w:t xml:space="preserve">            </w:t>
      </w:r>
      <w:proofErr w:type="spellStart"/>
      <w:proofErr w:type="gramStart"/>
      <w:r w:rsidRPr="00AE670E">
        <w:rPr>
          <w:sz w:val="18"/>
          <w:szCs w:val="18"/>
        </w:rPr>
        <w:t>jsonObject</w:t>
      </w:r>
      <w:proofErr w:type="spellEnd"/>
      <w:proofErr w:type="gramEnd"/>
      <w:r w:rsidRPr="00AE670E">
        <w:rPr>
          <w:sz w:val="18"/>
          <w:szCs w:val="18"/>
        </w:rPr>
        <w:t xml:space="preserve"> = </w:t>
      </w:r>
      <w:proofErr w:type="spellStart"/>
      <w:r w:rsidRPr="00AE670E">
        <w:rPr>
          <w:sz w:val="18"/>
          <w:szCs w:val="18"/>
        </w:rPr>
        <w:t>jsonReader.readObject</w:t>
      </w:r>
      <w:proofErr w:type="spellEnd"/>
      <w:r w:rsidRPr="00AE670E">
        <w:rPr>
          <w:sz w:val="18"/>
          <w:szCs w:val="18"/>
        </w:rPr>
        <w:t>();</w:t>
      </w:r>
    </w:p>
    <w:p w:rsidR="00AE670E" w:rsidRPr="00AE670E" w:rsidRDefault="00AE670E" w:rsidP="00AE670E">
      <w:pPr>
        <w:ind w:left="1368"/>
        <w:rPr>
          <w:sz w:val="18"/>
          <w:szCs w:val="18"/>
        </w:rPr>
      </w:pPr>
      <w:r w:rsidRPr="00AE670E">
        <w:rPr>
          <w:sz w:val="18"/>
          <w:szCs w:val="18"/>
        </w:rPr>
        <w:t xml:space="preserve">        }</w:t>
      </w:r>
    </w:p>
    <w:p w:rsidR="00AE670E" w:rsidRPr="00AE670E" w:rsidRDefault="00AE670E" w:rsidP="00AE670E">
      <w:pPr>
        <w:ind w:left="1368"/>
        <w:rPr>
          <w:sz w:val="18"/>
          <w:szCs w:val="18"/>
        </w:rPr>
      </w:pPr>
      <w:r w:rsidRPr="00AE670E">
        <w:rPr>
          <w:sz w:val="18"/>
          <w:szCs w:val="18"/>
        </w:rPr>
        <w:t xml:space="preserve">        </w:t>
      </w:r>
      <w:proofErr w:type="spellStart"/>
      <w:proofErr w:type="gramStart"/>
      <w:r w:rsidRPr="00AE670E">
        <w:rPr>
          <w:sz w:val="18"/>
          <w:szCs w:val="18"/>
        </w:rPr>
        <w:t>client.close</w:t>
      </w:r>
      <w:proofErr w:type="spellEnd"/>
      <w:r w:rsidRPr="00AE670E">
        <w:rPr>
          <w:sz w:val="18"/>
          <w:szCs w:val="18"/>
        </w:rPr>
        <w:t>(</w:t>
      </w:r>
      <w:proofErr w:type="gramEnd"/>
      <w:r w:rsidRPr="00AE670E">
        <w:rPr>
          <w:sz w:val="18"/>
          <w:szCs w:val="18"/>
        </w:rPr>
        <w:t>);</w:t>
      </w:r>
    </w:p>
    <w:p w:rsidR="00AE670E" w:rsidRPr="00AE670E" w:rsidRDefault="00AE670E" w:rsidP="00AE670E">
      <w:pPr>
        <w:ind w:left="1368"/>
        <w:rPr>
          <w:sz w:val="18"/>
          <w:szCs w:val="18"/>
        </w:rPr>
      </w:pPr>
      <w:r w:rsidRPr="00AE670E">
        <w:rPr>
          <w:sz w:val="18"/>
          <w:szCs w:val="18"/>
        </w:rPr>
        <w:t xml:space="preserve">        </w:t>
      </w:r>
      <w:proofErr w:type="gramStart"/>
      <w:r w:rsidRPr="00AE670E">
        <w:rPr>
          <w:sz w:val="18"/>
          <w:szCs w:val="18"/>
        </w:rPr>
        <w:t>return</w:t>
      </w:r>
      <w:proofErr w:type="gramEnd"/>
      <w:r w:rsidRPr="00AE670E">
        <w:rPr>
          <w:sz w:val="18"/>
          <w:szCs w:val="18"/>
        </w:rPr>
        <w:t xml:space="preserve"> </w:t>
      </w:r>
      <w:proofErr w:type="spellStart"/>
      <w:r w:rsidRPr="00AE670E">
        <w:rPr>
          <w:sz w:val="18"/>
          <w:szCs w:val="18"/>
        </w:rPr>
        <w:t>jsonObject</w:t>
      </w:r>
      <w:proofErr w:type="spellEnd"/>
      <w:r w:rsidRPr="00AE670E">
        <w:rPr>
          <w:sz w:val="18"/>
          <w:szCs w:val="18"/>
        </w:rPr>
        <w:t>;</w:t>
      </w:r>
    </w:p>
    <w:p w:rsidR="00AE670E" w:rsidRDefault="00AE670E" w:rsidP="00AE670E">
      <w:pPr>
        <w:ind w:left="720"/>
        <w:rPr>
          <w:sz w:val="18"/>
          <w:szCs w:val="18"/>
        </w:rPr>
      </w:pPr>
      <w:r w:rsidRPr="00AE670E">
        <w:rPr>
          <w:sz w:val="18"/>
          <w:szCs w:val="18"/>
        </w:rPr>
        <w:t xml:space="preserve">   }</w:t>
      </w:r>
    </w:p>
    <w:p w:rsidR="00707707" w:rsidRDefault="00707707" w:rsidP="007C0ED2">
      <w:pPr>
        <w:ind w:left="0"/>
        <w:rPr>
          <w:sz w:val="18"/>
          <w:szCs w:val="18"/>
        </w:rPr>
      </w:pPr>
    </w:p>
    <w:p w:rsidR="00707707" w:rsidRDefault="00BB0634" w:rsidP="00BB0634">
      <w:pPr>
        <w:rPr>
          <w:b/>
          <w:u w:val="single"/>
        </w:rPr>
      </w:pPr>
      <w:r w:rsidRPr="00BB0634">
        <w:rPr>
          <w:b/>
          <w:u w:val="single"/>
        </w:rPr>
        <w:t>Running the Application:</w:t>
      </w:r>
    </w:p>
    <w:p w:rsidR="007E687A" w:rsidRDefault="00BB0634" w:rsidP="007E687A">
      <w:r>
        <w:lastRenderedPageBreak/>
        <w:tab/>
      </w:r>
      <w:r w:rsidR="007E687A">
        <w:t xml:space="preserve">Docker pull </w:t>
      </w:r>
      <w:proofErr w:type="spellStart"/>
      <w:r w:rsidR="007E687A">
        <w:t>sreepanicker</w:t>
      </w:r>
      <w:proofErr w:type="spellEnd"/>
      <w:r w:rsidR="007E687A">
        <w:t>/</w:t>
      </w:r>
      <w:proofErr w:type="spellStart"/>
      <w:r w:rsidR="007E687A">
        <w:t>paytmlcbo</w:t>
      </w:r>
      <w:proofErr w:type="spellEnd"/>
    </w:p>
    <w:p w:rsidR="007E687A" w:rsidRDefault="007E687A" w:rsidP="007E687A">
      <w:r>
        <w:tab/>
        <w:t xml:space="preserve">Docker run –d –p 80:80 --name </w:t>
      </w:r>
      <w:proofErr w:type="spellStart"/>
      <w:r>
        <w:t>paytm</w:t>
      </w:r>
      <w:r w:rsidR="0047145E">
        <w:t>lcbo</w:t>
      </w:r>
      <w:proofErr w:type="spellEnd"/>
      <w:r>
        <w:t xml:space="preserve"> </w:t>
      </w:r>
      <w:proofErr w:type="spellStart"/>
      <w:r>
        <w:t>sreepanicker</w:t>
      </w:r>
      <w:proofErr w:type="spellEnd"/>
      <w:r>
        <w:t>/</w:t>
      </w:r>
      <w:proofErr w:type="spellStart"/>
      <w:r w:rsidR="0047145E">
        <w:t>paytmlcbo</w:t>
      </w:r>
      <w:proofErr w:type="spellEnd"/>
    </w:p>
    <w:p w:rsidR="00BB0634" w:rsidRDefault="00A67AFF" w:rsidP="00BB0634">
      <w:pPr>
        <w:ind w:left="0"/>
      </w:pPr>
      <w:r>
        <w:tab/>
      </w:r>
      <w:r>
        <w:rPr>
          <w:noProof/>
          <w:lang w:val="en-CA" w:eastAsia="en-CA"/>
        </w:rPr>
        <w:drawing>
          <wp:inline distT="0" distB="0" distL="0" distR="0" wp14:anchorId="1AC385E2" wp14:editId="7C9895D0">
            <wp:extent cx="413385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AFF" w:rsidRDefault="00A67AFF" w:rsidP="00BB0634">
      <w:pPr>
        <w:ind w:left="0"/>
      </w:pPr>
    </w:p>
    <w:p w:rsidR="00A67AFF" w:rsidRDefault="00A67AFF" w:rsidP="00BB0634">
      <w:pPr>
        <w:ind w:left="0"/>
        <w:rPr>
          <w:b/>
        </w:rPr>
      </w:pPr>
      <w:r>
        <w:tab/>
        <w:t>Search screen (</w:t>
      </w:r>
      <w:proofErr w:type="spellStart"/>
      <w:r>
        <w:t>url</w:t>
      </w:r>
      <w:proofErr w:type="spellEnd"/>
      <w:proofErr w:type="gramStart"/>
      <w:r>
        <w:t>) :</w:t>
      </w:r>
      <w:proofErr w:type="gramEnd"/>
      <w:r>
        <w:t xml:space="preserve"> </w:t>
      </w:r>
      <w:hyperlink r:id="rId15" w:history="1">
        <w:r w:rsidRPr="00F24943">
          <w:rPr>
            <w:rStyle w:val="Hyperlink"/>
          </w:rPr>
          <w:t>http://192.168.136.132/paytmlcbo/search.jsp</w:t>
        </w:r>
      </w:hyperlink>
      <w:r>
        <w:t xml:space="preserve">  </w:t>
      </w:r>
      <w:r w:rsidRPr="00A67AFF">
        <w:rPr>
          <w:b/>
        </w:rPr>
        <w:t xml:space="preserve">(please use </w:t>
      </w:r>
      <w:r w:rsidR="00822FBD">
        <w:rPr>
          <w:b/>
        </w:rPr>
        <w:t>your(docker)</w:t>
      </w:r>
      <w:r w:rsidRPr="00A67AFF">
        <w:rPr>
          <w:b/>
        </w:rPr>
        <w:t xml:space="preserve"> host IP)</w:t>
      </w:r>
    </w:p>
    <w:p w:rsidR="00A67AFF" w:rsidRDefault="00A67AFF" w:rsidP="00BB0634">
      <w:pPr>
        <w:ind w:left="0"/>
        <w:rPr>
          <w:b/>
        </w:rPr>
      </w:pPr>
      <w:r>
        <w:rPr>
          <w:b/>
        </w:rPr>
        <w:tab/>
      </w:r>
      <w:r w:rsidR="006B5F3D">
        <w:rPr>
          <w:noProof/>
          <w:lang w:val="en-CA" w:eastAsia="en-CA"/>
        </w:rPr>
        <w:drawing>
          <wp:inline distT="0" distB="0" distL="0" distR="0" wp14:anchorId="74F413A8" wp14:editId="3D3C8B92">
            <wp:extent cx="3676650" cy="226608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339" cy="227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AFF" w:rsidRDefault="00A67AFF" w:rsidP="00BB0634">
      <w:pPr>
        <w:ind w:left="0"/>
        <w:rPr>
          <w:b/>
        </w:rPr>
      </w:pPr>
      <w:r>
        <w:rPr>
          <w:b/>
        </w:rPr>
        <w:t xml:space="preserve">  Search result:</w:t>
      </w:r>
    </w:p>
    <w:p w:rsidR="00A67AFF" w:rsidRDefault="00A67AFF" w:rsidP="00BB0634">
      <w:pPr>
        <w:ind w:left="0"/>
        <w:rPr>
          <w:b/>
        </w:rPr>
      </w:pPr>
      <w:r>
        <w:rPr>
          <w:b/>
        </w:rPr>
        <w:tab/>
      </w:r>
      <w:r w:rsidR="000A7A66">
        <w:rPr>
          <w:noProof/>
          <w:lang w:val="en-CA" w:eastAsia="en-CA"/>
        </w:rPr>
        <w:drawing>
          <wp:inline distT="0" distB="0" distL="0" distR="0" wp14:anchorId="661EC1E5" wp14:editId="06B24B94">
            <wp:extent cx="5943600" cy="33286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52" w:rsidRDefault="002269D5">
      <w:pPr>
        <w:spacing w:before="0" w:after="240" w:line="252" w:lineRule="auto"/>
        <w:ind w:left="0" w:right="0"/>
        <w:rPr>
          <w:b/>
        </w:rPr>
      </w:pPr>
      <w:r>
        <w:rPr>
          <w:b/>
        </w:rPr>
        <w:br w:type="page"/>
      </w:r>
    </w:p>
    <w:p w:rsidR="00EF6452" w:rsidRDefault="00EF6452" w:rsidP="00EF6452">
      <w:pPr>
        <w:pStyle w:val="Heading2"/>
      </w:pPr>
      <w:r>
        <w:lastRenderedPageBreak/>
        <w:t>4. challenge 4</w:t>
      </w:r>
    </w:p>
    <w:p w:rsidR="00EF6452" w:rsidRDefault="00EF6452" w:rsidP="00EF6452">
      <w:pPr>
        <w:rPr>
          <w:rFonts w:cs="Segoe UI"/>
          <w:color w:val="24292E"/>
          <w:shd w:val="clear" w:color="auto" w:fill="FFFFFF"/>
        </w:rPr>
      </w:pPr>
      <w:r>
        <w:t xml:space="preserve">Q. </w:t>
      </w:r>
      <w:r w:rsidRPr="006E18F7">
        <w:rPr>
          <w:rFonts w:cs="Segoe UI"/>
          <w:color w:val="24292E"/>
          <w:shd w:val="clear" w:color="auto" w:fill="FFFFFF"/>
        </w:rPr>
        <w:t xml:space="preserve">Make your application secure and personalized by making people </w:t>
      </w:r>
      <w:r w:rsidRPr="002264EA">
        <w:rPr>
          <w:rFonts w:cs="Segoe UI"/>
          <w:color w:val="24292E"/>
          <w:shd w:val="clear" w:color="auto" w:fill="FFFFFF"/>
        </w:rPr>
        <w:t>to have to</w:t>
      </w:r>
      <w:r w:rsidRPr="006E18F7">
        <w:rPr>
          <w:rFonts w:cs="Segoe UI"/>
          <w:color w:val="24292E"/>
          <w:shd w:val="clear" w:color="auto" w:fill="FFFFFF"/>
        </w:rPr>
        <w:t xml:space="preserve"> sign-up / login. Bonus points, if users will be able to reset their passwords. </w:t>
      </w:r>
    </w:p>
    <w:p w:rsidR="00EF6452" w:rsidRDefault="00EF6452" w:rsidP="00EF6452">
      <w:r>
        <w:t xml:space="preserve">* Security, in the current implementation user name and password are transmitted in plain text during the submit operation. This behavior can be changed by implementing channel level encryption using </w:t>
      </w:r>
      <w:proofErr w:type="spellStart"/>
      <w:r>
        <w:t>SSL</w:t>
      </w:r>
      <w:proofErr w:type="spellEnd"/>
      <w:r>
        <w:t xml:space="preserve">/TLS certificate. </w:t>
      </w:r>
    </w:p>
    <w:p w:rsidR="00574363" w:rsidRDefault="009E446B" w:rsidP="00EF6452">
      <w:r>
        <w:t xml:space="preserve">I have used java because of </w:t>
      </w:r>
      <w:r w:rsidR="002264EA">
        <w:t>familiarity</w:t>
      </w:r>
      <w:r w:rsidR="00F07047">
        <w:t>;</w:t>
      </w:r>
      <w:r>
        <w:t xml:space="preserve"> node.js, express etc. are alternate solutions. </w:t>
      </w:r>
      <w:r w:rsidR="00884F85">
        <w:t>Node.js solution</w:t>
      </w:r>
      <w:r>
        <w:t xml:space="preserve"> could have taken more time (little bit</w:t>
      </w:r>
      <w:r w:rsidR="00884F85">
        <w:t xml:space="preserve"> of</w:t>
      </w:r>
      <w:r>
        <w:t xml:space="preserve"> learning </w:t>
      </w:r>
      <w:r w:rsidR="0038581D" w:rsidRPr="002264EA">
        <w:t>cu</w:t>
      </w:r>
      <w:r w:rsidRPr="002264EA">
        <w:t>rve</w:t>
      </w:r>
      <w:r>
        <w:t xml:space="preserve">) so </w:t>
      </w:r>
      <w:r w:rsidRPr="002264EA">
        <w:t>avoid</w:t>
      </w:r>
      <w:r w:rsidR="0038581D" w:rsidRPr="002264EA">
        <w:t>ed</w:t>
      </w:r>
      <w:r w:rsidR="0038581D">
        <w:t xml:space="preserve">. </w:t>
      </w:r>
      <w:r>
        <w:t xml:space="preserve"> </w:t>
      </w:r>
    </w:p>
    <w:p w:rsidR="00EF6452" w:rsidRPr="007F0745" w:rsidRDefault="00EF6452" w:rsidP="00EF6452">
      <w:pPr>
        <w:rPr>
          <w:b/>
          <w:u w:val="single"/>
        </w:rPr>
      </w:pPr>
      <w:r w:rsidRPr="007F0745">
        <w:rPr>
          <w:b/>
          <w:u w:val="single"/>
        </w:rPr>
        <w:t>Solution Approach</w:t>
      </w:r>
    </w:p>
    <w:p w:rsidR="00EF6452" w:rsidRDefault="00EF6452" w:rsidP="00EF6452">
      <w:pPr>
        <w:pStyle w:val="ListParagraph"/>
        <w:numPr>
          <w:ilvl w:val="0"/>
          <w:numId w:val="20"/>
        </w:numPr>
      </w:pPr>
      <w:r>
        <w:t xml:space="preserve">Create a web application using java servlet and </w:t>
      </w:r>
      <w:proofErr w:type="spellStart"/>
      <w:r>
        <w:t>jsp</w:t>
      </w:r>
      <w:proofErr w:type="spellEnd"/>
      <w:r w:rsidR="0038581D">
        <w:t>.</w:t>
      </w:r>
      <w:r>
        <w:t xml:space="preserve"> </w:t>
      </w:r>
    </w:p>
    <w:p w:rsidR="00EF6452" w:rsidRDefault="00EF6452" w:rsidP="00EF6452">
      <w:pPr>
        <w:pStyle w:val="ListParagraph"/>
        <w:numPr>
          <w:ilvl w:val="0"/>
          <w:numId w:val="20"/>
        </w:numPr>
      </w:pPr>
      <w:r>
        <w:t>Store user information in the servlet context itself, data won’t persist between restarts.</w:t>
      </w:r>
    </w:p>
    <w:p w:rsidR="00EF6452" w:rsidRDefault="00EF6452" w:rsidP="00EF6452">
      <w:pPr>
        <w:pStyle w:val="ListParagraph"/>
        <w:numPr>
          <w:ilvl w:val="0"/>
          <w:numId w:val="20"/>
        </w:numPr>
      </w:pPr>
      <w:r>
        <w:t xml:space="preserve">Deploy war file in embedded Jetty </w:t>
      </w:r>
      <w:r w:rsidRPr="002264EA">
        <w:t>server</w:t>
      </w:r>
      <w:r w:rsidR="0038581D" w:rsidRPr="002264EA">
        <w:t>.</w:t>
      </w:r>
    </w:p>
    <w:p w:rsidR="00EF6452" w:rsidRDefault="00EF6452" w:rsidP="00EF6452">
      <w:pPr>
        <w:pStyle w:val="ListParagraph"/>
        <w:numPr>
          <w:ilvl w:val="0"/>
          <w:numId w:val="20"/>
        </w:numPr>
      </w:pPr>
      <w:r>
        <w:t xml:space="preserve">Create a container for web </w:t>
      </w:r>
      <w:r w:rsidRPr="002264EA">
        <w:t>application</w:t>
      </w:r>
      <w:r w:rsidR="0038581D" w:rsidRPr="002264EA">
        <w:t>.</w:t>
      </w:r>
    </w:p>
    <w:p w:rsidR="00EF6452" w:rsidRDefault="00EF6452" w:rsidP="00EF6452">
      <w:pPr>
        <w:pStyle w:val="ListParagraph"/>
        <w:ind w:left="1440"/>
      </w:pPr>
    </w:p>
    <w:p w:rsidR="00EF6452" w:rsidRDefault="00EF6452" w:rsidP="00EF6452"/>
    <w:p w:rsidR="0016052F" w:rsidRDefault="0016052F" w:rsidP="0016052F">
      <w:pPr>
        <w:rPr>
          <w:b/>
          <w:u w:val="single"/>
        </w:rPr>
      </w:pPr>
      <w:r w:rsidRPr="00BB0634">
        <w:rPr>
          <w:b/>
          <w:u w:val="single"/>
        </w:rPr>
        <w:t>Running the Application:</w:t>
      </w:r>
      <w:r>
        <w:rPr>
          <w:b/>
          <w:u w:val="single"/>
        </w:rPr>
        <w:t xml:space="preserve"> </w:t>
      </w:r>
    </w:p>
    <w:p w:rsidR="0016052F" w:rsidRDefault="0016052F" w:rsidP="0016052F">
      <w:r>
        <w:tab/>
        <w:t xml:space="preserve">Docker pull </w:t>
      </w:r>
      <w:proofErr w:type="spellStart"/>
      <w:r>
        <w:t>sreepanicker</w:t>
      </w:r>
      <w:proofErr w:type="spellEnd"/>
      <w:r>
        <w:t>/</w:t>
      </w:r>
      <w:r w:rsidRPr="0016052F">
        <w:t xml:space="preserve"> </w:t>
      </w:r>
      <w:proofErr w:type="spellStart"/>
      <w:r>
        <w:t>paytmnoplogin</w:t>
      </w:r>
      <w:proofErr w:type="spellEnd"/>
    </w:p>
    <w:p w:rsidR="0016052F" w:rsidRDefault="0016052F" w:rsidP="0016052F">
      <w:r>
        <w:tab/>
        <w:t xml:space="preserve">Docker run –d –p 80:80 --name </w:t>
      </w:r>
      <w:proofErr w:type="spellStart"/>
      <w:r>
        <w:t>paytmlcbo</w:t>
      </w:r>
      <w:proofErr w:type="spellEnd"/>
      <w:r>
        <w:t xml:space="preserve"> </w:t>
      </w:r>
      <w:proofErr w:type="spellStart"/>
      <w:r>
        <w:t>sreepanicker</w:t>
      </w:r>
      <w:proofErr w:type="spellEnd"/>
      <w:r>
        <w:t>/</w:t>
      </w:r>
      <w:proofErr w:type="spellStart"/>
      <w:r>
        <w:t>paytmnoplogin</w:t>
      </w:r>
      <w:proofErr w:type="spellEnd"/>
    </w:p>
    <w:p w:rsidR="00EF6452" w:rsidRDefault="00EF6452" w:rsidP="00EF6452">
      <w:r>
        <w:br w:type="page"/>
      </w:r>
    </w:p>
    <w:p w:rsidR="002269D5" w:rsidRDefault="002269D5">
      <w:pPr>
        <w:spacing w:before="0" w:after="240" w:line="252" w:lineRule="auto"/>
        <w:ind w:left="0" w:right="0"/>
        <w:rPr>
          <w:b/>
        </w:rPr>
      </w:pPr>
    </w:p>
    <w:p w:rsidR="002269D5" w:rsidRDefault="002269D5" w:rsidP="002269D5">
      <w:pPr>
        <w:pStyle w:val="Heading2"/>
      </w:pPr>
      <w:r>
        <w:t xml:space="preserve">4. </w:t>
      </w:r>
      <w:r w:rsidR="005F5C0E">
        <w:t>CHALLENGE (</w:t>
      </w:r>
      <w:r>
        <w:t>4 &amp; 5)</w:t>
      </w:r>
    </w:p>
    <w:p w:rsidR="002269D5" w:rsidRDefault="002269D5" w:rsidP="002269D5">
      <w:pPr>
        <w:rPr>
          <w:rFonts w:cs="Segoe UI"/>
          <w:color w:val="24292E"/>
          <w:shd w:val="clear" w:color="auto" w:fill="FFFFFF"/>
        </w:rPr>
      </w:pPr>
      <w:r>
        <w:t xml:space="preserve">Q. </w:t>
      </w:r>
      <w:r w:rsidR="006E18F7" w:rsidRPr="006E18F7">
        <w:rPr>
          <w:rFonts w:cs="Segoe UI"/>
          <w:color w:val="24292E"/>
          <w:shd w:val="clear" w:color="auto" w:fill="FFFFFF"/>
        </w:rPr>
        <w:t>Make your application secure and personalized by making people to have to sign-up / login. Bonus points, if users will be able to reset their passwords. Challenge 5: Make your application persistent. Whatever functionality your application has, after restart, make it possible to view a history of user activity or anything else you deem necessary.</w:t>
      </w:r>
    </w:p>
    <w:p w:rsidR="00822FBD" w:rsidRDefault="00822FBD" w:rsidP="00822FBD">
      <w:r>
        <w:t xml:space="preserve">* Scalability, please refer </w:t>
      </w:r>
      <w:r w:rsidR="00D13BE6">
        <w:t xml:space="preserve">to </w:t>
      </w:r>
      <w:r>
        <w:t xml:space="preserve">challenge 1’s scalability section. </w:t>
      </w:r>
    </w:p>
    <w:p w:rsidR="00186D03" w:rsidRDefault="00186D03" w:rsidP="00822FBD">
      <w:r>
        <w:t xml:space="preserve">* Security, in the current implementation user name and password are transmitted in plain text during the submit operation. This behavior can be changed by implementing channel level encryption using </w:t>
      </w:r>
      <w:proofErr w:type="spellStart"/>
      <w:r>
        <w:t>SSL</w:t>
      </w:r>
      <w:proofErr w:type="spellEnd"/>
      <w:r>
        <w:t xml:space="preserve">/TLS certificate. </w:t>
      </w:r>
    </w:p>
    <w:p w:rsidR="00822FBD" w:rsidRPr="007F0745" w:rsidRDefault="007F0745" w:rsidP="002269D5">
      <w:pPr>
        <w:rPr>
          <w:b/>
          <w:u w:val="single"/>
        </w:rPr>
      </w:pPr>
      <w:r w:rsidRPr="007F0745">
        <w:rPr>
          <w:b/>
          <w:u w:val="single"/>
        </w:rPr>
        <w:t>Solution Approach</w:t>
      </w:r>
    </w:p>
    <w:p w:rsidR="007F0745" w:rsidRDefault="007F0745" w:rsidP="007F0745">
      <w:pPr>
        <w:pStyle w:val="ListParagraph"/>
        <w:numPr>
          <w:ilvl w:val="0"/>
          <w:numId w:val="20"/>
        </w:numPr>
      </w:pPr>
      <w:r>
        <w:t xml:space="preserve">Create a web application using java servlet and </w:t>
      </w:r>
      <w:proofErr w:type="spellStart"/>
      <w:r>
        <w:t>jsp</w:t>
      </w:r>
      <w:proofErr w:type="spellEnd"/>
    </w:p>
    <w:p w:rsidR="007F0745" w:rsidRDefault="007F0745" w:rsidP="007F0745">
      <w:pPr>
        <w:pStyle w:val="ListParagraph"/>
        <w:numPr>
          <w:ilvl w:val="0"/>
          <w:numId w:val="20"/>
        </w:numPr>
      </w:pPr>
      <w:proofErr w:type="spellStart"/>
      <w:r>
        <w:t>Couchbase</w:t>
      </w:r>
      <w:proofErr w:type="spellEnd"/>
      <w:r>
        <w:t xml:space="preserve"> provides the persistence </w:t>
      </w:r>
    </w:p>
    <w:p w:rsidR="007F0745" w:rsidRDefault="007F0745" w:rsidP="007F0745">
      <w:pPr>
        <w:pStyle w:val="ListParagraph"/>
        <w:numPr>
          <w:ilvl w:val="0"/>
          <w:numId w:val="20"/>
        </w:numPr>
      </w:pPr>
      <w:r>
        <w:t>Create a data model for storing the data</w:t>
      </w:r>
    </w:p>
    <w:p w:rsidR="007F0745" w:rsidRDefault="007F0745" w:rsidP="007F0745">
      <w:pPr>
        <w:pStyle w:val="ListParagraph"/>
        <w:numPr>
          <w:ilvl w:val="0"/>
          <w:numId w:val="20"/>
        </w:numPr>
      </w:pPr>
      <w:r>
        <w:t>Deploy war file in embedded Jetty server</w:t>
      </w:r>
    </w:p>
    <w:p w:rsidR="007F0745" w:rsidRDefault="007F0745" w:rsidP="007F0745">
      <w:pPr>
        <w:pStyle w:val="ListParagraph"/>
        <w:numPr>
          <w:ilvl w:val="0"/>
          <w:numId w:val="20"/>
        </w:numPr>
      </w:pPr>
      <w:r>
        <w:t>Create a docker network , called “</w:t>
      </w:r>
      <w:proofErr w:type="spellStart"/>
      <w:r>
        <w:t>paytm</w:t>
      </w:r>
      <w:proofErr w:type="spellEnd"/>
      <w:r>
        <w:t>”</w:t>
      </w:r>
    </w:p>
    <w:p w:rsidR="007F0745" w:rsidRDefault="007F0745" w:rsidP="007F0745">
      <w:pPr>
        <w:pStyle w:val="ListParagraph"/>
        <w:numPr>
          <w:ilvl w:val="0"/>
          <w:numId w:val="20"/>
        </w:numPr>
      </w:pPr>
      <w:r>
        <w:t>Create a container for web application</w:t>
      </w:r>
    </w:p>
    <w:p w:rsidR="007F0745" w:rsidRDefault="007F0745" w:rsidP="007F0745">
      <w:pPr>
        <w:pStyle w:val="ListParagraph"/>
        <w:numPr>
          <w:ilvl w:val="0"/>
          <w:numId w:val="20"/>
        </w:numPr>
      </w:pPr>
      <w:r>
        <w:t xml:space="preserve">Create a container for </w:t>
      </w:r>
      <w:proofErr w:type="spellStart"/>
      <w:r>
        <w:t>couchbase</w:t>
      </w:r>
      <w:proofErr w:type="spellEnd"/>
      <w:r>
        <w:t xml:space="preserve"> </w:t>
      </w:r>
    </w:p>
    <w:p w:rsidR="007F0745" w:rsidRDefault="007F0745" w:rsidP="007F0745">
      <w:r>
        <w:t>Running the application</w:t>
      </w:r>
    </w:p>
    <w:p w:rsidR="001D703C" w:rsidRPr="001D703C" w:rsidRDefault="001D703C" w:rsidP="007F0745">
      <w:pPr>
        <w:rPr>
          <w:b/>
          <w:i/>
        </w:rPr>
      </w:pPr>
      <w:r w:rsidRPr="001D703C">
        <w:rPr>
          <w:b/>
          <w:i/>
          <w:color w:val="FF0000"/>
        </w:rPr>
        <w:t xml:space="preserve">IMPORTANT </w:t>
      </w:r>
    </w:p>
    <w:p w:rsidR="001D703C" w:rsidRDefault="001D703C" w:rsidP="007F0745">
      <w:r>
        <w:t xml:space="preserve"> Application uses “</w:t>
      </w:r>
      <w:proofErr w:type="spellStart"/>
      <w:r>
        <w:t>USER_PROFILE</w:t>
      </w:r>
      <w:proofErr w:type="spellEnd"/>
      <w:r>
        <w:t>” bucket, and container name “</w:t>
      </w:r>
      <w:proofErr w:type="spellStart"/>
      <w:r>
        <w:t>paytmcouchbase</w:t>
      </w:r>
      <w:proofErr w:type="spellEnd"/>
      <w:r w:rsidR="00AD2C0D">
        <w:t>” must</w:t>
      </w:r>
      <w:r>
        <w:t xml:space="preserve"> match to run the application.</w:t>
      </w:r>
    </w:p>
    <w:p w:rsidR="001D703C" w:rsidRPr="001D703C" w:rsidRDefault="001D703C" w:rsidP="001D703C">
      <w:pPr>
        <w:rPr>
          <w:b/>
          <w:color w:val="FF0000"/>
        </w:rPr>
      </w:pPr>
      <w:r w:rsidRPr="001D703C">
        <w:rPr>
          <w:b/>
          <w:color w:val="FF0000"/>
        </w:rPr>
        <w:t xml:space="preserve">A separate instruction file is created and uploaded in the </w:t>
      </w:r>
      <w:proofErr w:type="spellStart"/>
      <w:r w:rsidRPr="001D703C">
        <w:rPr>
          <w:b/>
          <w:color w:val="FF0000"/>
        </w:rPr>
        <w:t>github</w:t>
      </w:r>
      <w:proofErr w:type="spellEnd"/>
      <w:r w:rsidRPr="001D703C">
        <w:rPr>
          <w:b/>
          <w:color w:val="FF0000"/>
        </w:rPr>
        <w:t xml:space="preserve"> to setup the entire solution. </w:t>
      </w:r>
      <w:r w:rsidR="00124762">
        <w:rPr>
          <w:b/>
          <w:color w:val="FF0000"/>
        </w:rPr>
        <w:t xml:space="preserve"> Please check docker folder. </w:t>
      </w:r>
    </w:p>
    <w:p w:rsidR="007F0745" w:rsidRDefault="007F0745" w:rsidP="007F0745">
      <w:pPr>
        <w:pStyle w:val="ListParagraph"/>
        <w:numPr>
          <w:ilvl w:val="0"/>
          <w:numId w:val="21"/>
        </w:numPr>
      </w:pPr>
      <w:r>
        <w:t xml:space="preserve">Docker start </w:t>
      </w:r>
      <w:proofErr w:type="spellStart"/>
      <w:r>
        <w:t>paytmlogin</w:t>
      </w:r>
      <w:proofErr w:type="spellEnd"/>
    </w:p>
    <w:p w:rsidR="007F0745" w:rsidRDefault="007F0745" w:rsidP="007F0745">
      <w:pPr>
        <w:pStyle w:val="ListParagraph"/>
        <w:numPr>
          <w:ilvl w:val="0"/>
          <w:numId w:val="21"/>
        </w:numPr>
      </w:pPr>
      <w:r>
        <w:t xml:space="preserve">Docker start </w:t>
      </w:r>
      <w:proofErr w:type="spellStart"/>
      <w:r>
        <w:t>paytmcouchbase</w:t>
      </w:r>
      <w:proofErr w:type="spellEnd"/>
      <w:r>
        <w:t xml:space="preserve"> </w:t>
      </w:r>
    </w:p>
    <w:p w:rsidR="007F0745" w:rsidRDefault="007F0745" w:rsidP="007F0745">
      <w:pPr>
        <w:pStyle w:val="ListParagraph"/>
        <w:ind w:left="1077"/>
      </w:pPr>
    </w:p>
    <w:p w:rsidR="007F0745" w:rsidRDefault="007F0745" w:rsidP="007F0745">
      <w:pPr>
        <w:pStyle w:val="ListParagraph"/>
        <w:ind w:left="1077"/>
      </w:pPr>
      <w:r>
        <w:rPr>
          <w:noProof/>
          <w:lang w:val="en-CA" w:eastAsia="en-CA"/>
        </w:rPr>
        <w:drawing>
          <wp:inline distT="0" distB="0" distL="0" distR="0" wp14:anchorId="313F9618" wp14:editId="3BB652DD">
            <wp:extent cx="5943600" cy="2009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45" w:rsidRDefault="007F0745" w:rsidP="007F0745">
      <w:pPr>
        <w:pStyle w:val="ListParagraph"/>
        <w:ind w:left="1077"/>
      </w:pPr>
    </w:p>
    <w:p w:rsidR="007F0745" w:rsidRDefault="007F0745" w:rsidP="007F0745">
      <w:pPr>
        <w:pStyle w:val="ListParagraph"/>
        <w:ind w:left="1077"/>
      </w:pPr>
      <w:proofErr w:type="spellStart"/>
      <w:r>
        <w:t>Couchbase</w:t>
      </w:r>
      <w:proofErr w:type="spellEnd"/>
    </w:p>
    <w:p w:rsidR="007F0745" w:rsidRDefault="007F0745" w:rsidP="007F0745">
      <w:pPr>
        <w:pStyle w:val="ListParagraph"/>
        <w:ind w:left="1077"/>
      </w:pPr>
      <w:r>
        <w:rPr>
          <w:noProof/>
          <w:lang w:val="en-CA" w:eastAsia="en-CA"/>
        </w:rPr>
        <w:lastRenderedPageBreak/>
        <w:drawing>
          <wp:inline distT="0" distB="0" distL="0" distR="0" wp14:anchorId="5A884160" wp14:editId="797F20CC">
            <wp:extent cx="5943600" cy="1846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922" w:rsidRDefault="003D7922" w:rsidP="007F0745">
      <w:pPr>
        <w:pStyle w:val="ListParagraph"/>
        <w:ind w:left="1077"/>
      </w:pPr>
    </w:p>
    <w:p w:rsidR="003D7922" w:rsidRDefault="003D7922" w:rsidP="007F0745">
      <w:pPr>
        <w:pStyle w:val="ListParagraph"/>
        <w:ind w:left="1077"/>
      </w:pPr>
      <w:r>
        <w:t>Application Screen</w:t>
      </w:r>
    </w:p>
    <w:p w:rsidR="000E06E1" w:rsidRDefault="000E06E1" w:rsidP="007F0745">
      <w:pPr>
        <w:pStyle w:val="ListParagraph"/>
        <w:ind w:left="1077"/>
      </w:pPr>
      <w:r>
        <w:t xml:space="preserve">Accessing the </w:t>
      </w:r>
      <w:r w:rsidR="00580B32">
        <w:t>application:</w:t>
      </w:r>
      <w:r>
        <w:t xml:space="preserve"> </w:t>
      </w:r>
      <w:hyperlink r:id="rId20" w:history="1">
        <w:r w:rsidRPr="0081291D">
          <w:rPr>
            <w:rStyle w:val="Hyperlink"/>
          </w:rPr>
          <w:t>http://192.168.136.132/paytmlogin</w:t>
        </w:r>
      </w:hyperlink>
      <w:r>
        <w:t xml:space="preserve"> </w:t>
      </w:r>
    </w:p>
    <w:p w:rsidR="003D7922" w:rsidRDefault="003D7922" w:rsidP="007F0745">
      <w:pPr>
        <w:pStyle w:val="ListParagraph"/>
        <w:ind w:left="1077"/>
      </w:pPr>
      <w:r>
        <w:rPr>
          <w:noProof/>
          <w:lang w:val="en-CA" w:eastAsia="en-CA"/>
        </w:rPr>
        <w:drawing>
          <wp:inline distT="0" distB="0" distL="0" distR="0" wp14:anchorId="0312C627" wp14:editId="681BDDC6">
            <wp:extent cx="3886200" cy="21727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2801" cy="217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922" w:rsidRDefault="003D7922" w:rsidP="007F0745">
      <w:pPr>
        <w:pStyle w:val="ListParagraph"/>
        <w:ind w:left="1077"/>
      </w:pPr>
      <w:r>
        <w:t xml:space="preserve">New User Screen </w:t>
      </w:r>
    </w:p>
    <w:p w:rsidR="003D7922" w:rsidRDefault="003D7922" w:rsidP="007F0745">
      <w:pPr>
        <w:pStyle w:val="ListParagraph"/>
        <w:ind w:left="1077"/>
      </w:pPr>
      <w:r>
        <w:rPr>
          <w:noProof/>
          <w:lang w:val="en-CA" w:eastAsia="en-CA"/>
        </w:rPr>
        <w:drawing>
          <wp:inline distT="0" distB="0" distL="0" distR="0" wp14:anchorId="325C81CD" wp14:editId="4CF3523F">
            <wp:extent cx="3971925" cy="2964516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4395" cy="296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922" w:rsidRDefault="003D7922" w:rsidP="007F0745">
      <w:pPr>
        <w:pStyle w:val="ListParagraph"/>
        <w:ind w:left="1077"/>
      </w:pPr>
      <w:r>
        <w:t>Activity Screen</w:t>
      </w:r>
    </w:p>
    <w:p w:rsidR="003D7922" w:rsidRDefault="003D7922" w:rsidP="007F0745">
      <w:pPr>
        <w:pStyle w:val="ListParagraph"/>
        <w:ind w:left="1077"/>
      </w:pPr>
      <w:r>
        <w:rPr>
          <w:noProof/>
          <w:lang w:val="en-CA" w:eastAsia="en-CA"/>
        </w:rPr>
        <w:lastRenderedPageBreak/>
        <w:drawing>
          <wp:inline distT="0" distB="0" distL="0" distR="0" wp14:anchorId="3C3BAE80" wp14:editId="5FDC7EE8">
            <wp:extent cx="5943600" cy="1276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922" w:rsidRDefault="00AD2C0D" w:rsidP="007F0745">
      <w:pPr>
        <w:pStyle w:val="ListParagraph"/>
        <w:ind w:left="1077"/>
      </w:pPr>
      <w:r>
        <w:t>Password rest screen</w:t>
      </w:r>
    </w:p>
    <w:p w:rsidR="00AD2C0D" w:rsidRDefault="00AD2C0D" w:rsidP="007F0745">
      <w:pPr>
        <w:pStyle w:val="ListParagraph"/>
        <w:ind w:left="1077"/>
      </w:pPr>
    </w:p>
    <w:p w:rsidR="00AD2C0D" w:rsidRDefault="00AD2C0D" w:rsidP="007F0745">
      <w:pPr>
        <w:pStyle w:val="ListParagraph"/>
        <w:ind w:left="1077"/>
      </w:pPr>
      <w:r>
        <w:rPr>
          <w:noProof/>
          <w:lang w:val="en-CA" w:eastAsia="en-CA"/>
        </w:rPr>
        <w:drawing>
          <wp:inline distT="0" distB="0" distL="0" distR="0" wp14:anchorId="652FE3F6" wp14:editId="28E0DCD0">
            <wp:extent cx="5943600" cy="13252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0D" w:rsidRDefault="00AD2C0D" w:rsidP="007F0745">
      <w:pPr>
        <w:pStyle w:val="ListParagraph"/>
        <w:ind w:left="1077"/>
      </w:pPr>
    </w:p>
    <w:p w:rsidR="003D7922" w:rsidRDefault="003D7922" w:rsidP="007F0745">
      <w:pPr>
        <w:pStyle w:val="ListParagraph"/>
        <w:ind w:left="1077"/>
      </w:pPr>
      <w:proofErr w:type="spellStart"/>
      <w:r>
        <w:t>Couchbase</w:t>
      </w:r>
      <w:proofErr w:type="spellEnd"/>
      <w:r>
        <w:t xml:space="preserve"> Bucket count </w:t>
      </w:r>
    </w:p>
    <w:p w:rsidR="003D7922" w:rsidRDefault="003D7922" w:rsidP="007F0745">
      <w:pPr>
        <w:pStyle w:val="ListParagraph"/>
        <w:ind w:left="1077"/>
      </w:pPr>
      <w:r>
        <w:rPr>
          <w:noProof/>
          <w:lang w:val="en-CA" w:eastAsia="en-CA"/>
        </w:rPr>
        <w:drawing>
          <wp:inline distT="0" distB="0" distL="0" distR="0" wp14:anchorId="43BDE357" wp14:editId="3C13FB91">
            <wp:extent cx="5943600" cy="12814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B32" w:rsidRDefault="00580B32">
      <w:pPr>
        <w:spacing w:before="0" w:after="240" w:line="252" w:lineRule="auto"/>
        <w:ind w:left="0" w:right="0"/>
      </w:pPr>
      <w:r>
        <w:br w:type="page"/>
      </w:r>
    </w:p>
    <w:p w:rsidR="000E06E1" w:rsidRDefault="00580B32" w:rsidP="00580B32">
      <w:pPr>
        <w:pStyle w:val="Heading2"/>
      </w:pPr>
      <w:r>
        <w:lastRenderedPageBreak/>
        <w:t>Challenge 6</w:t>
      </w:r>
    </w:p>
    <w:p w:rsidR="00580B32" w:rsidRDefault="00580B32" w:rsidP="00580B32">
      <w:r>
        <w:t>Q. Test Application</w:t>
      </w:r>
    </w:p>
    <w:p w:rsidR="00580B32" w:rsidRDefault="00580B32" w:rsidP="00580B32">
      <w:r>
        <w:t xml:space="preserve">Various screenshots are provided throughout the document. Also, unit test and integration test has been completed. </w:t>
      </w:r>
    </w:p>
    <w:p w:rsidR="00580B32" w:rsidRDefault="00580B32" w:rsidP="00580B32">
      <w:pPr>
        <w:pStyle w:val="Heading2"/>
      </w:pPr>
      <w:r>
        <w:t xml:space="preserve">Challenge 7 </w:t>
      </w:r>
    </w:p>
    <w:p w:rsidR="00580B32" w:rsidRDefault="00580B32" w:rsidP="00580B32">
      <w:pPr>
        <w:spacing w:after="150"/>
        <w:rPr>
          <w:rFonts w:ascii="Segoe UI" w:eastAsia="Times New Roman" w:hAnsi="Segoe UI" w:cs="Segoe UI"/>
          <w:color w:val="24292E"/>
          <w:sz w:val="21"/>
          <w:szCs w:val="21"/>
          <w:lang w:val="en" w:eastAsia="en-CA"/>
        </w:rPr>
      </w:pPr>
      <w:r>
        <w:t>Q .</w:t>
      </w:r>
      <w:r w:rsidRPr="00AD0D31">
        <w:rPr>
          <w:rFonts w:ascii="Segoe UI" w:eastAsia="Times New Roman" w:hAnsi="Segoe UI" w:cs="Segoe UI"/>
          <w:color w:val="24292E"/>
          <w:sz w:val="21"/>
          <w:szCs w:val="21"/>
          <w:lang w:val="en" w:eastAsia="en-CA"/>
        </w:rPr>
        <w:t xml:space="preserve">Let us know how we can use it. You could either provide us with a zipped file containing your solution or a link to your </w:t>
      </w:r>
      <w:proofErr w:type="spellStart"/>
      <w:r w:rsidRPr="00AD0D31">
        <w:rPr>
          <w:rFonts w:ascii="Segoe UI" w:eastAsia="Times New Roman" w:hAnsi="Segoe UI" w:cs="Segoe UI"/>
          <w:color w:val="24292E"/>
          <w:sz w:val="21"/>
          <w:szCs w:val="21"/>
          <w:lang w:val="en" w:eastAsia="en-CA"/>
        </w:rPr>
        <w:t>Github</w:t>
      </w:r>
      <w:proofErr w:type="spellEnd"/>
      <w:r w:rsidRPr="00AD0D31">
        <w:rPr>
          <w:rFonts w:ascii="Segoe UI" w:eastAsia="Times New Roman" w:hAnsi="Segoe UI" w:cs="Segoe UI"/>
          <w:color w:val="24292E"/>
          <w:sz w:val="21"/>
          <w:szCs w:val="21"/>
          <w:lang w:val="en" w:eastAsia="en-CA"/>
        </w:rPr>
        <w:t xml:space="preserve"> repository containing one.</w:t>
      </w:r>
    </w:p>
    <w:p w:rsidR="00580B32" w:rsidRDefault="00580B32" w:rsidP="00580B32">
      <w:pPr>
        <w:spacing w:after="150"/>
      </w:pPr>
      <w:r>
        <w:t xml:space="preserve">The entire solution is available in the </w:t>
      </w:r>
      <w:proofErr w:type="spellStart"/>
      <w:r>
        <w:t>github</w:t>
      </w:r>
      <w:proofErr w:type="spellEnd"/>
      <w:r>
        <w:t xml:space="preserve"> for download. </w:t>
      </w:r>
    </w:p>
    <w:p w:rsidR="00580B32" w:rsidRDefault="00580B32" w:rsidP="00580B32">
      <w:pPr>
        <w:spacing w:after="150"/>
      </w:pPr>
      <w:proofErr w:type="spellStart"/>
      <w:r>
        <w:t>Github</w:t>
      </w:r>
      <w:proofErr w:type="spellEnd"/>
      <w:r>
        <w:t xml:space="preserve"> location:  </w:t>
      </w:r>
      <w:hyperlink r:id="rId26" w:history="1">
        <w:r w:rsidRPr="0081291D">
          <w:rPr>
            <w:rStyle w:val="Hyperlink"/>
          </w:rPr>
          <w:t>https://github.com/sreepanicker/paytm-sourcecode.git</w:t>
        </w:r>
      </w:hyperlink>
      <w:r>
        <w:t xml:space="preserve"> </w:t>
      </w:r>
    </w:p>
    <w:p w:rsidR="00580B32" w:rsidRDefault="00580B32" w:rsidP="00580B32">
      <w:pPr>
        <w:spacing w:after="150"/>
        <w:rPr>
          <w:rFonts w:ascii="Segoe UI" w:eastAsia="Times New Roman" w:hAnsi="Segoe UI" w:cs="Segoe UI"/>
          <w:color w:val="24292E"/>
          <w:sz w:val="21"/>
          <w:szCs w:val="21"/>
          <w:lang w:val="en" w:eastAsia="en-CA"/>
        </w:rPr>
      </w:pP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n" w:eastAsia="en-CA"/>
        </w:rPr>
        <w:t>Github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val="en" w:eastAsia="en-CA"/>
        </w:rPr>
        <w:t xml:space="preserve"> structure,</w:t>
      </w:r>
    </w:p>
    <w:p w:rsidR="001D703C" w:rsidRDefault="001D703C" w:rsidP="001D703C">
      <w:pPr>
        <w:pStyle w:val="ListParagraph"/>
        <w:numPr>
          <w:ilvl w:val="0"/>
          <w:numId w:val="22"/>
        </w:numPr>
        <w:spacing w:after="150"/>
        <w:rPr>
          <w:rFonts w:ascii="Segoe UI" w:eastAsia="Times New Roman" w:hAnsi="Segoe UI" w:cs="Segoe UI"/>
          <w:color w:val="24292E"/>
          <w:sz w:val="21"/>
          <w:szCs w:val="21"/>
          <w:lang w:val="en" w:eastAsia="en-CA"/>
        </w:rPr>
      </w:pPr>
      <w:r w:rsidRPr="001D703C">
        <w:rPr>
          <w:rFonts w:ascii="Segoe UI" w:eastAsia="Times New Roman" w:hAnsi="Segoe UI" w:cs="Segoe UI"/>
          <w:color w:val="24292E"/>
          <w:sz w:val="21"/>
          <w:szCs w:val="21"/>
          <w:lang w:val="en" w:eastAsia="en-CA"/>
        </w:rPr>
        <w:t xml:space="preserve">Folder case2 contains </w:t>
      </w:r>
      <w:r>
        <w:rPr>
          <w:rFonts w:ascii="Segoe UI" w:eastAsia="Times New Roman" w:hAnsi="Segoe UI" w:cs="Segoe UI"/>
          <w:color w:val="24292E"/>
          <w:sz w:val="21"/>
          <w:szCs w:val="21"/>
          <w:lang w:val="en" w:eastAsia="en-CA"/>
        </w:rPr>
        <w:t xml:space="preserve"> source code for REST service</w:t>
      </w:r>
    </w:p>
    <w:p w:rsidR="001D703C" w:rsidRDefault="001D703C" w:rsidP="001D703C">
      <w:pPr>
        <w:pStyle w:val="ListParagraph"/>
        <w:numPr>
          <w:ilvl w:val="0"/>
          <w:numId w:val="22"/>
        </w:numPr>
        <w:spacing w:after="150"/>
        <w:rPr>
          <w:rFonts w:ascii="Segoe UI" w:eastAsia="Times New Roman" w:hAnsi="Segoe UI" w:cs="Segoe UI"/>
          <w:color w:val="24292E"/>
          <w:sz w:val="21"/>
          <w:szCs w:val="21"/>
          <w:lang w:val="en" w:eastAsia="en-CA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 w:eastAsia="en-CA"/>
        </w:rPr>
        <w:t>Folder case3 contain</w:t>
      </w:r>
      <w:r w:rsidR="00683BFF">
        <w:rPr>
          <w:rFonts w:ascii="Segoe UI" w:eastAsia="Times New Roman" w:hAnsi="Segoe UI" w:cs="Segoe UI"/>
          <w:color w:val="24292E"/>
          <w:sz w:val="21"/>
          <w:szCs w:val="21"/>
          <w:lang w:val="en" w:eastAsia="en-CA"/>
        </w:rPr>
        <w:t>s</w:t>
      </w:r>
      <w:r>
        <w:rPr>
          <w:rFonts w:ascii="Segoe UI" w:eastAsia="Times New Roman" w:hAnsi="Segoe UI" w:cs="Segoe UI"/>
          <w:color w:val="24292E"/>
          <w:sz w:val="21"/>
          <w:szCs w:val="21"/>
          <w:lang w:val="en" w:eastAsia="en-CA"/>
        </w:rPr>
        <w:t xml:space="preserve">  source code for  API integration,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n" w:eastAsia="en-CA"/>
        </w:rPr>
        <w:t>LCBO</w:t>
      </w:r>
      <w:proofErr w:type="spellEnd"/>
    </w:p>
    <w:p w:rsidR="00683BFF" w:rsidRDefault="00683BFF" w:rsidP="001D703C">
      <w:pPr>
        <w:pStyle w:val="ListParagraph"/>
        <w:numPr>
          <w:ilvl w:val="0"/>
          <w:numId w:val="22"/>
        </w:numPr>
        <w:spacing w:after="150"/>
        <w:rPr>
          <w:rFonts w:ascii="Segoe UI" w:eastAsia="Times New Roman" w:hAnsi="Segoe UI" w:cs="Segoe UI"/>
          <w:color w:val="24292E"/>
          <w:sz w:val="21"/>
          <w:szCs w:val="21"/>
          <w:lang w:val="en" w:eastAsia="en-CA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 w:eastAsia="en-CA"/>
        </w:rPr>
        <w:t xml:space="preserve">Folder case4 contains source code for login app without persist capability. </w:t>
      </w:r>
    </w:p>
    <w:p w:rsidR="001D703C" w:rsidRDefault="001D703C" w:rsidP="001D703C">
      <w:pPr>
        <w:pStyle w:val="ListParagraph"/>
        <w:numPr>
          <w:ilvl w:val="0"/>
          <w:numId w:val="22"/>
        </w:numPr>
        <w:spacing w:after="150"/>
        <w:rPr>
          <w:rFonts w:ascii="Segoe UI" w:eastAsia="Times New Roman" w:hAnsi="Segoe UI" w:cs="Segoe UI"/>
          <w:color w:val="24292E"/>
          <w:sz w:val="21"/>
          <w:szCs w:val="21"/>
          <w:lang w:val="en" w:eastAsia="en-CA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 w:eastAsia="en-CA"/>
        </w:rPr>
        <w:t xml:space="preserve">Folder case4&amp;5 contains source code </w:t>
      </w:r>
      <w:r w:rsidR="00124762">
        <w:rPr>
          <w:rFonts w:ascii="Segoe UI" w:eastAsia="Times New Roman" w:hAnsi="Segoe UI" w:cs="Segoe UI"/>
          <w:color w:val="24292E"/>
          <w:sz w:val="21"/>
          <w:szCs w:val="21"/>
          <w:lang w:val="en" w:eastAsia="en-CA"/>
        </w:rPr>
        <w:t>for login</w:t>
      </w:r>
      <w:r>
        <w:rPr>
          <w:rFonts w:ascii="Segoe UI" w:eastAsia="Times New Roman" w:hAnsi="Segoe UI" w:cs="Segoe UI"/>
          <w:color w:val="24292E"/>
          <w:sz w:val="21"/>
          <w:szCs w:val="21"/>
          <w:lang w:val="en" w:eastAsia="en-CA"/>
        </w:rPr>
        <w:t xml:space="preserve"> application</w:t>
      </w:r>
      <w:r w:rsidR="00683BFF">
        <w:rPr>
          <w:rFonts w:ascii="Segoe UI" w:eastAsia="Times New Roman" w:hAnsi="Segoe UI" w:cs="Segoe UI"/>
          <w:color w:val="24292E"/>
          <w:sz w:val="21"/>
          <w:szCs w:val="21"/>
          <w:lang w:val="en" w:eastAsia="en-CA"/>
        </w:rPr>
        <w:t xml:space="preserve"> with persist capability. </w:t>
      </w:r>
    </w:p>
    <w:p w:rsidR="001D703C" w:rsidRDefault="001D703C" w:rsidP="001D703C">
      <w:pPr>
        <w:pStyle w:val="ListParagraph"/>
        <w:numPr>
          <w:ilvl w:val="0"/>
          <w:numId w:val="22"/>
        </w:numPr>
        <w:spacing w:after="150"/>
        <w:rPr>
          <w:rFonts w:ascii="Segoe UI" w:eastAsia="Times New Roman" w:hAnsi="Segoe UI" w:cs="Segoe UI"/>
          <w:color w:val="24292E"/>
          <w:sz w:val="21"/>
          <w:szCs w:val="21"/>
          <w:lang w:val="en" w:eastAsia="en-CA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 w:eastAsia="en-CA"/>
        </w:rPr>
        <w:t xml:space="preserve">Folder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n" w:eastAsia="en-CA"/>
        </w:rPr>
        <w:t>case_server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val="en" w:eastAsia="en-CA"/>
        </w:rPr>
        <w:t xml:space="preserve"> contains source code embedded jetty server to access the war file. </w:t>
      </w:r>
    </w:p>
    <w:p w:rsidR="001D703C" w:rsidRDefault="001D703C" w:rsidP="001D703C">
      <w:pPr>
        <w:pStyle w:val="ListParagraph"/>
        <w:numPr>
          <w:ilvl w:val="0"/>
          <w:numId w:val="22"/>
        </w:numPr>
        <w:spacing w:after="150"/>
        <w:rPr>
          <w:rFonts w:ascii="Segoe UI" w:eastAsia="Times New Roman" w:hAnsi="Segoe UI" w:cs="Segoe UI"/>
          <w:color w:val="24292E"/>
          <w:sz w:val="21"/>
          <w:szCs w:val="21"/>
          <w:lang w:val="en" w:eastAsia="en-CA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 w:eastAsia="en-CA"/>
        </w:rPr>
        <w:t>Folder docker contains instructions for setting and running the various applications.</w:t>
      </w:r>
    </w:p>
    <w:p w:rsidR="001D703C" w:rsidRPr="001D703C" w:rsidRDefault="001D703C" w:rsidP="001D703C">
      <w:pPr>
        <w:pStyle w:val="ListParagraph"/>
        <w:numPr>
          <w:ilvl w:val="0"/>
          <w:numId w:val="22"/>
        </w:numPr>
        <w:spacing w:after="150"/>
        <w:rPr>
          <w:rFonts w:ascii="Segoe UI" w:eastAsia="Times New Roman" w:hAnsi="Segoe UI" w:cs="Segoe UI"/>
          <w:color w:val="24292E"/>
          <w:sz w:val="21"/>
          <w:szCs w:val="21"/>
          <w:lang w:val="en" w:eastAsia="en-CA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 w:eastAsia="en-CA"/>
        </w:rPr>
        <w:t xml:space="preserve">Folder jars contains all the </w:t>
      </w:r>
      <w:proofErr w:type="gramStart"/>
      <w:r>
        <w:rPr>
          <w:rFonts w:ascii="Segoe UI" w:eastAsia="Times New Roman" w:hAnsi="Segoe UI" w:cs="Segoe UI"/>
          <w:color w:val="24292E"/>
          <w:sz w:val="21"/>
          <w:szCs w:val="21"/>
          <w:lang w:val="en" w:eastAsia="en-CA"/>
        </w:rPr>
        <w:t xml:space="preserve">jars </w:t>
      </w:r>
      <w:r w:rsidR="0038581D">
        <w:rPr>
          <w:rFonts w:ascii="Segoe UI" w:eastAsia="Times New Roman" w:hAnsi="Segoe UI" w:cs="Segoe UI"/>
          <w:color w:val="24292E"/>
          <w:sz w:val="21"/>
          <w:szCs w:val="21"/>
          <w:lang w:val="en" w:eastAsia="en-CA"/>
        </w:rPr>
        <w:t>.</w:t>
      </w:r>
      <w:proofErr w:type="gramEnd"/>
    </w:p>
    <w:p w:rsidR="00580B32" w:rsidRPr="00AD0D31" w:rsidRDefault="00580B32" w:rsidP="00580B32">
      <w:pPr>
        <w:spacing w:after="150"/>
        <w:rPr>
          <w:rFonts w:ascii="Segoe UI" w:eastAsia="Times New Roman" w:hAnsi="Segoe UI" w:cs="Segoe UI"/>
          <w:color w:val="24292E"/>
          <w:sz w:val="21"/>
          <w:szCs w:val="21"/>
          <w:lang w:val="en" w:eastAsia="en-CA"/>
        </w:rPr>
      </w:pPr>
    </w:p>
    <w:p w:rsidR="00580B32" w:rsidRPr="00580B32" w:rsidRDefault="00580B32" w:rsidP="00580B32"/>
    <w:p w:rsidR="00580B32" w:rsidRDefault="00580B32" w:rsidP="00580B32"/>
    <w:p w:rsidR="00580B32" w:rsidRPr="00580B32" w:rsidRDefault="00580B32" w:rsidP="00580B32"/>
    <w:sectPr w:rsidR="00580B32" w:rsidRPr="00580B32">
      <w:footerReference w:type="default" r:id="rId27"/>
      <w:pgSz w:w="12240" w:h="15840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306" w:rsidRDefault="00B82306">
      <w:r>
        <w:separator/>
      </w:r>
    </w:p>
  </w:endnote>
  <w:endnote w:type="continuationSeparator" w:id="0">
    <w:p w:rsidR="00B82306" w:rsidRDefault="00B82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date, document title, and page number"/>
    </w:tblPr>
    <w:tblGrid>
      <w:gridCol w:w="1404"/>
      <w:gridCol w:w="6552"/>
      <w:gridCol w:w="1404"/>
    </w:tblGrid>
    <w:tr w:rsidR="00DF19D2">
      <w:tc>
        <w:tcPr>
          <w:tcW w:w="750" w:type="pct"/>
        </w:tcPr>
        <w:p w:rsidR="00DF19D2" w:rsidRDefault="00B82306">
          <w:pPr>
            <w:pStyle w:val="Footer"/>
          </w:pPr>
          <w:sdt>
            <w:sdtPr>
              <w:alias w:val="Date"/>
              <w:tag w:val=""/>
              <w:id w:val="-1713949326"/>
              <w:placeholder>
                <w:docPart w:val="A5C9F6C4FEA546C6A83B2B9EC859F679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17-03-27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CF6599">
                <w:t>3/27/2017</w:t>
              </w:r>
            </w:sdtContent>
          </w:sdt>
        </w:p>
      </w:tc>
      <w:tc>
        <w:tcPr>
          <w:tcW w:w="3500" w:type="pct"/>
        </w:tcPr>
        <w:p w:rsidR="00DF19D2" w:rsidRDefault="00B82306">
          <w:pPr>
            <w:pStyle w:val="Footer"/>
            <w:jc w:val="center"/>
          </w:pPr>
          <w:sdt>
            <w:sdtPr>
              <w:alias w:val="Title"/>
              <w:tag w:val=""/>
              <w:id w:val="-1338775667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F6599">
                <w:rPr>
                  <w:lang w:val="en-CA"/>
                </w:rPr>
                <w:t>Software Developer challenge</w:t>
              </w:r>
            </w:sdtContent>
          </w:sdt>
        </w:p>
      </w:tc>
      <w:tc>
        <w:tcPr>
          <w:tcW w:w="750" w:type="pct"/>
        </w:tcPr>
        <w:p w:rsidR="00DF19D2" w:rsidRDefault="003D4299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D6C94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</w:tc>
    </w:tr>
  </w:tbl>
  <w:p w:rsidR="00DF19D2" w:rsidRDefault="00DF19D2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306" w:rsidRDefault="00B82306">
      <w:r>
        <w:separator/>
      </w:r>
    </w:p>
  </w:footnote>
  <w:footnote w:type="continuationSeparator" w:id="0">
    <w:p w:rsidR="00B82306" w:rsidRDefault="00B82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CCAA2828"/>
    <w:lvl w:ilvl="0">
      <w:start w:val="1"/>
      <w:numFmt w:val="decimal"/>
      <w:pStyle w:val="ListNumber"/>
      <w:lvlText w:val="%1"/>
      <w:lvlJc w:val="left"/>
      <w:pPr>
        <w:ind w:left="360" w:hanging="288"/>
      </w:pPr>
      <w:rPr>
        <w:rFonts w:hint="default"/>
      </w:rPr>
    </w:lvl>
  </w:abstractNum>
  <w:abstractNum w:abstractNumId="1" w15:restartNumberingAfterBreak="0">
    <w:nsid w:val="27D00155"/>
    <w:multiLevelType w:val="hybridMultilevel"/>
    <w:tmpl w:val="CFB4ABB6"/>
    <w:lvl w:ilvl="0" w:tplc="7C0AFC5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152" w:hanging="360"/>
      </w:pPr>
    </w:lvl>
    <w:lvl w:ilvl="2" w:tplc="1009000B">
      <w:start w:val="1"/>
      <w:numFmt w:val="bullet"/>
      <w:lvlText w:val=""/>
      <w:lvlJc w:val="left"/>
      <w:pPr>
        <w:ind w:left="1872" w:hanging="180"/>
      </w:pPr>
      <w:rPr>
        <w:rFonts w:ascii="Wingdings" w:hAnsi="Wingdings" w:hint="default"/>
      </w:rPr>
    </w:lvl>
    <w:lvl w:ilvl="3" w:tplc="1009000F" w:tentative="1">
      <w:start w:val="1"/>
      <w:numFmt w:val="decimal"/>
      <w:lvlText w:val="%4."/>
      <w:lvlJc w:val="left"/>
      <w:pPr>
        <w:ind w:left="2592" w:hanging="360"/>
      </w:pPr>
    </w:lvl>
    <w:lvl w:ilvl="4" w:tplc="10090019" w:tentative="1">
      <w:start w:val="1"/>
      <w:numFmt w:val="lowerLetter"/>
      <w:lvlText w:val="%5."/>
      <w:lvlJc w:val="left"/>
      <w:pPr>
        <w:ind w:left="3312" w:hanging="360"/>
      </w:pPr>
    </w:lvl>
    <w:lvl w:ilvl="5" w:tplc="1009001B" w:tentative="1">
      <w:start w:val="1"/>
      <w:numFmt w:val="lowerRoman"/>
      <w:lvlText w:val="%6."/>
      <w:lvlJc w:val="right"/>
      <w:pPr>
        <w:ind w:left="4032" w:hanging="180"/>
      </w:pPr>
    </w:lvl>
    <w:lvl w:ilvl="6" w:tplc="1009000F" w:tentative="1">
      <w:start w:val="1"/>
      <w:numFmt w:val="decimal"/>
      <w:lvlText w:val="%7."/>
      <w:lvlJc w:val="left"/>
      <w:pPr>
        <w:ind w:left="4752" w:hanging="360"/>
      </w:pPr>
    </w:lvl>
    <w:lvl w:ilvl="7" w:tplc="10090019" w:tentative="1">
      <w:start w:val="1"/>
      <w:numFmt w:val="lowerLetter"/>
      <w:lvlText w:val="%8."/>
      <w:lvlJc w:val="left"/>
      <w:pPr>
        <w:ind w:left="5472" w:hanging="360"/>
      </w:pPr>
    </w:lvl>
    <w:lvl w:ilvl="8" w:tplc="1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36A64766"/>
    <w:multiLevelType w:val="multilevel"/>
    <w:tmpl w:val="C94E60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6" w:hanging="1440"/>
      </w:pPr>
      <w:rPr>
        <w:rFonts w:hint="default"/>
      </w:rPr>
    </w:lvl>
  </w:abstractNum>
  <w:abstractNum w:abstractNumId="3" w15:restartNumberingAfterBreak="0">
    <w:nsid w:val="3B7122F5"/>
    <w:multiLevelType w:val="hybridMultilevel"/>
    <w:tmpl w:val="865ABA96"/>
    <w:lvl w:ilvl="0" w:tplc="29D65B22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0B766E0"/>
    <w:multiLevelType w:val="hybridMultilevel"/>
    <w:tmpl w:val="B8564E0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094A55"/>
    <w:multiLevelType w:val="hybridMultilevel"/>
    <w:tmpl w:val="D32E221A"/>
    <w:lvl w:ilvl="0" w:tplc="1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4B140635"/>
    <w:multiLevelType w:val="hybridMultilevel"/>
    <w:tmpl w:val="7D64FD6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0A4CC9"/>
    <w:multiLevelType w:val="hybridMultilevel"/>
    <w:tmpl w:val="F85EDA64"/>
    <w:lvl w:ilvl="0" w:tplc="1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1"/>
  </w:num>
  <w:num w:numId="17">
    <w:abstractNumId w:val="2"/>
  </w:num>
  <w:num w:numId="18">
    <w:abstractNumId w:val="6"/>
  </w:num>
  <w:num w:numId="19">
    <w:abstractNumId w:val="5"/>
  </w:num>
  <w:num w:numId="20">
    <w:abstractNumId w:val="4"/>
  </w:num>
  <w:num w:numId="21">
    <w:abstractNumId w:val="3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1AF"/>
    <w:rsid w:val="000048DD"/>
    <w:rsid w:val="00006664"/>
    <w:rsid w:val="00036DDD"/>
    <w:rsid w:val="00073229"/>
    <w:rsid w:val="000A7A66"/>
    <w:rsid w:val="000E06E1"/>
    <w:rsid w:val="000E77A5"/>
    <w:rsid w:val="00121F79"/>
    <w:rsid w:val="00124762"/>
    <w:rsid w:val="0016052F"/>
    <w:rsid w:val="0017354F"/>
    <w:rsid w:val="00186D03"/>
    <w:rsid w:val="001A705C"/>
    <w:rsid w:val="001D2F6E"/>
    <w:rsid w:val="001D6C94"/>
    <w:rsid w:val="001D703C"/>
    <w:rsid w:val="002264EA"/>
    <w:rsid w:val="002269D5"/>
    <w:rsid w:val="00247D54"/>
    <w:rsid w:val="002F0097"/>
    <w:rsid w:val="00362F46"/>
    <w:rsid w:val="00371FA5"/>
    <w:rsid w:val="0038581D"/>
    <w:rsid w:val="00386421"/>
    <w:rsid w:val="003D4299"/>
    <w:rsid w:val="003D7922"/>
    <w:rsid w:val="003E692C"/>
    <w:rsid w:val="004530E5"/>
    <w:rsid w:val="0047145E"/>
    <w:rsid w:val="00482932"/>
    <w:rsid w:val="0048727C"/>
    <w:rsid w:val="004E1C9E"/>
    <w:rsid w:val="004E6311"/>
    <w:rsid w:val="00500EFF"/>
    <w:rsid w:val="00502A8C"/>
    <w:rsid w:val="00516D8F"/>
    <w:rsid w:val="00554422"/>
    <w:rsid w:val="00574363"/>
    <w:rsid w:val="00580B32"/>
    <w:rsid w:val="005F5C0E"/>
    <w:rsid w:val="0065293C"/>
    <w:rsid w:val="00681ECF"/>
    <w:rsid w:val="00683BFF"/>
    <w:rsid w:val="00684B3A"/>
    <w:rsid w:val="006B5F3D"/>
    <w:rsid w:val="006C7C22"/>
    <w:rsid w:val="006E18F7"/>
    <w:rsid w:val="00707707"/>
    <w:rsid w:val="00724043"/>
    <w:rsid w:val="00734F56"/>
    <w:rsid w:val="00793892"/>
    <w:rsid w:val="007B4CE7"/>
    <w:rsid w:val="007C04D3"/>
    <w:rsid w:val="007C0ED2"/>
    <w:rsid w:val="007E687A"/>
    <w:rsid w:val="007F0745"/>
    <w:rsid w:val="00803EFB"/>
    <w:rsid w:val="00804A0B"/>
    <w:rsid w:val="00822FBD"/>
    <w:rsid w:val="00825027"/>
    <w:rsid w:val="00883C49"/>
    <w:rsid w:val="00884F85"/>
    <w:rsid w:val="008A6E1E"/>
    <w:rsid w:val="008F74BB"/>
    <w:rsid w:val="00934351"/>
    <w:rsid w:val="009438A0"/>
    <w:rsid w:val="00955F1B"/>
    <w:rsid w:val="00967CA0"/>
    <w:rsid w:val="009809E3"/>
    <w:rsid w:val="009E2B30"/>
    <w:rsid w:val="009E446B"/>
    <w:rsid w:val="00A67AFF"/>
    <w:rsid w:val="00A71B79"/>
    <w:rsid w:val="00AC18CA"/>
    <w:rsid w:val="00AD2C0D"/>
    <w:rsid w:val="00AD55F9"/>
    <w:rsid w:val="00AE5D23"/>
    <w:rsid w:val="00AE670E"/>
    <w:rsid w:val="00B4058E"/>
    <w:rsid w:val="00B82306"/>
    <w:rsid w:val="00B92753"/>
    <w:rsid w:val="00B93733"/>
    <w:rsid w:val="00BB0634"/>
    <w:rsid w:val="00BF3B81"/>
    <w:rsid w:val="00BF3FBA"/>
    <w:rsid w:val="00CD60D2"/>
    <w:rsid w:val="00CF6599"/>
    <w:rsid w:val="00D138C0"/>
    <w:rsid w:val="00D13BE6"/>
    <w:rsid w:val="00DD59EA"/>
    <w:rsid w:val="00DE5889"/>
    <w:rsid w:val="00DF19D2"/>
    <w:rsid w:val="00E00ED4"/>
    <w:rsid w:val="00E11C4D"/>
    <w:rsid w:val="00E621AF"/>
    <w:rsid w:val="00E71EC9"/>
    <w:rsid w:val="00EF6452"/>
    <w:rsid w:val="00F07047"/>
    <w:rsid w:val="00F16BC0"/>
    <w:rsid w:val="00F41102"/>
    <w:rsid w:val="00F61D5E"/>
    <w:rsid w:val="00F8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ED2AB3-2244-420B-AB8E-3E4DF0B9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top w:val="single" w:sz="4" w:space="1" w:color="DD8047" w:themeColor="accent2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DD8047" w:themeColor="accent2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80865A" w:themeColor="accent3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DD8047" w:themeColor="accent2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aps/>
      <w:color w:val="80865A" w:themeColor="accent3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ooter">
    <w:name w:val="footer"/>
    <w:basedOn w:val="Normal"/>
    <w:link w:val="FooterChar"/>
    <w:uiPriority w:val="2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next w:val="Normal"/>
    <w:uiPriority w:val="1"/>
    <w:qFormat/>
    <w:pPr>
      <w:jc w:val="right"/>
    </w:pPr>
    <w:rPr>
      <w:caps/>
    </w:rPr>
  </w:style>
  <w:style w:type="table" w:styleId="ListTable6Colorful-Accent1">
    <w:name w:val="List Table 6 Colorful Accent 1"/>
    <w:basedOn w:val="TableNormal"/>
    <w:uiPriority w:val="51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mplete">
    <w:name w:val="% Complete"/>
    <w:basedOn w:val="Normal"/>
    <w:uiPriority w:val="1"/>
    <w:qFormat/>
    <w:pPr>
      <w:ind w:right="394"/>
      <w:jc w:val="right"/>
    </w:pPr>
  </w:style>
  <w:style w:type="paragraph" w:styleId="ListNumber">
    <w:name w:val="List Number"/>
    <w:basedOn w:val="Normal"/>
    <w:uiPriority w:val="1"/>
    <w:qFormat/>
    <w:pPr>
      <w:numPr>
        <w:numId w:val="2"/>
      </w:numPr>
      <w:contextualSpacing/>
    </w:pPr>
  </w:style>
  <w:style w:type="character" w:styleId="Strong">
    <w:name w:val="Strong"/>
    <w:basedOn w:val="DefaultParagraphFont"/>
    <w:uiPriority w:val="22"/>
    <w:semiHidden/>
    <w:unhideWhenUsed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Paragraph">
    <w:name w:val="List Paragraph"/>
    <w:basedOn w:val="Normal"/>
    <w:uiPriority w:val="34"/>
    <w:unhideWhenUsed/>
    <w:rsid w:val="00121F7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16D8F"/>
    <w:rPr>
      <w:i/>
      <w:iCs/>
    </w:rPr>
  </w:style>
  <w:style w:type="paragraph" w:customStyle="1" w:styleId="Style1">
    <w:name w:val="Style1"/>
    <w:basedOn w:val="Normal"/>
    <w:link w:val="Style1Char"/>
    <w:qFormat/>
    <w:rsid w:val="00B93733"/>
    <w:pPr>
      <w:ind w:left="720"/>
    </w:pPr>
    <w:rPr>
      <w:rFonts w:ascii="Book Antiqua" w:hAnsi="Book Antiqua"/>
      <w:sz w:val="20"/>
    </w:rPr>
  </w:style>
  <w:style w:type="character" w:styleId="Hyperlink">
    <w:name w:val="Hyperlink"/>
    <w:basedOn w:val="DefaultParagraphFont"/>
    <w:uiPriority w:val="99"/>
    <w:unhideWhenUsed/>
    <w:rsid w:val="00F61D5E"/>
    <w:rPr>
      <w:color w:val="F7B615" w:themeColor="hyperlink"/>
      <w:u w:val="single"/>
    </w:rPr>
  </w:style>
  <w:style w:type="character" w:customStyle="1" w:styleId="Style1Char">
    <w:name w:val="Style1 Char"/>
    <w:basedOn w:val="DefaultParagraphFont"/>
    <w:link w:val="Style1"/>
    <w:rsid w:val="00B93733"/>
    <w:rPr>
      <w:rFonts w:ascii="Book Antiqua" w:hAnsi="Book Antiqu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openweathermap.org/api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github.com/sreepanicker/paytm-sourcecode.git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yperlink" Target="https://lcboapi.com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://192.168.136.132/paytmlogin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.twitter.com/overview/api" TargetMode="Externa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hyperlink" Target="http://192.168.136.132/paytmlcbo/search.jsp" TargetMode="External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hyperlink" Target="http://localhost/helloworld/greeting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eejithu.panicker\AppData\Roaming\Microsoft\Templates\Target%20audience%20profiling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7B8B59BB2814993B92241B9E34D8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DC9FF-C699-40B8-B9AE-14718F213F04}"/>
      </w:docPartPr>
      <w:docPartBody>
        <w:p w:rsidR="00AC3212" w:rsidRDefault="00C531BF">
          <w:pPr>
            <w:pStyle w:val="B7B8B59BB2814993B92241B9E34D802A"/>
          </w:pPr>
          <w:r>
            <w:t>[Title]</w:t>
          </w:r>
        </w:p>
      </w:docPartBody>
    </w:docPart>
    <w:docPart>
      <w:docPartPr>
        <w:name w:val="A5C9F6C4FEA546C6A83B2B9EC859F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15229-83EC-446A-A40D-E22365B943F1}"/>
      </w:docPartPr>
      <w:docPartBody>
        <w:p w:rsidR="00AC3212" w:rsidRDefault="00C531BF">
          <w:pPr>
            <w:pStyle w:val="A5C9F6C4FEA546C6A83B2B9EC859F679"/>
          </w:pPr>
          <w:r>
            <w:t>[Identify who makes up your target audience and your market.]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1BF"/>
    <w:rsid w:val="005079A8"/>
    <w:rsid w:val="005F2801"/>
    <w:rsid w:val="007774E8"/>
    <w:rsid w:val="008601B9"/>
    <w:rsid w:val="00A14BCE"/>
    <w:rsid w:val="00A82373"/>
    <w:rsid w:val="00AC3212"/>
    <w:rsid w:val="00AD6797"/>
    <w:rsid w:val="00B633C0"/>
    <w:rsid w:val="00C531BF"/>
    <w:rsid w:val="00F862B9"/>
    <w:rsid w:val="00FA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B8B59BB2814993B92241B9E34D802A">
    <w:name w:val="B7B8B59BB2814993B92241B9E34D802A"/>
  </w:style>
  <w:style w:type="paragraph" w:customStyle="1" w:styleId="D4990BCC998947F088DBB2754FBF57F2">
    <w:name w:val="D4990BCC998947F088DBB2754FBF57F2"/>
  </w:style>
  <w:style w:type="paragraph" w:customStyle="1" w:styleId="BC389C7865044C5C8663FD91CC192B1A">
    <w:name w:val="BC389C7865044C5C8663FD91CC192B1A"/>
  </w:style>
  <w:style w:type="paragraph" w:customStyle="1" w:styleId="A5C9F6C4FEA546C6A83B2B9EC859F679">
    <w:name w:val="A5C9F6C4FEA546C6A83B2B9EC859F679"/>
  </w:style>
  <w:style w:type="paragraph" w:customStyle="1" w:styleId="68EFD255BF084CFEB74D1128B1119D6B">
    <w:name w:val="68EFD255BF084CFEB74D1128B1119D6B"/>
  </w:style>
  <w:style w:type="paragraph" w:customStyle="1" w:styleId="7BA3C6FF9171409C8372EE719150AF6E">
    <w:name w:val="7BA3C6FF9171409C8372EE719150AF6E"/>
  </w:style>
  <w:style w:type="paragraph" w:customStyle="1" w:styleId="7B9979C4D00547509C7BD7C7BBA0D840">
    <w:name w:val="7B9979C4D00547509C7BD7C7BBA0D840"/>
  </w:style>
  <w:style w:type="paragraph" w:customStyle="1" w:styleId="693A31985AA8457CA69AC558A0CF53A4">
    <w:name w:val="693A31985AA8457CA69AC558A0CF53A4"/>
  </w:style>
  <w:style w:type="paragraph" w:customStyle="1" w:styleId="0C751140F6DC48C286A239DC23D5E89D">
    <w:name w:val="0C751140F6DC48C286A239DC23D5E89D"/>
  </w:style>
  <w:style w:type="paragraph" w:customStyle="1" w:styleId="76ED580DEAFC4DF2BA235A35199A29B7">
    <w:name w:val="76ED580DEAFC4DF2BA235A35199A29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Target audience profil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2017-03-27T00:00:00</PublishDate>
  <Abstract/>
  <CompanyAddress>72 Mccandless crt, milton, on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D63E7E-3F95-42E3-8CFC-9FE7BDD271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Target audience profiling plan</Template>
  <TotalTime>4</TotalTime>
  <Pages>11</Pages>
  <Words>1487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Developer challenge</vt:lpstr>
    </vt:vector>
  </TitlesOfParts>
  <Company/>
  <LinksUpToDate>false</LinksUpToDate>
  <CharactersWithSpaces>9950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Developer challenge</dc:title>
  <dc:creator>Sreejithu Panicker</dc:creator>
  <cp:keywords/>
  <cp:lastModifiedBy>Sreejithu Panicker</cp:lastModifiedBy>
  <cp:revision>7</cp:revision>
  <dcterms:created xsi:type="dcterms:W3CDTF">2017-03-27T14:13:00Z</dcterms:created>
  <dcterms:modified xsi:type="dcterms:W3CDTF">2017-03-27T14:24:00Z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TC039920939991</vt:lpwstr>
  </property>
</Properties>
</file>